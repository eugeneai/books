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EB" w:rsidRDefault="00782754" w:rsidP="004B5CE8">
      <w:pPr>
        <w:pStyle w:val="ChapterTitle"/>
      </w:pPr>
      <w:r>
        <w:rPr>
          <w:noProof/>
          <w:lang w:val="en-US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274.4pt;margin-top:-28.8pt;width:91.8pt;height:26.4pt;z-index:251660288;mso-wrap-distance-left:56.7pt;mso-wrap-distance-top:5.65pt;mso-wrap-distance-right:0;mso-position-horizontal-relative:text;mso-position-vertical-relative:text" filled="f" stroked="f">
            <v:imagedata r:id="rId9" o:title=""/>
          </v:shape>
          <w:control r:id="rId10" w:name="Элемент управления 2" w:shapeid="_x0000_s1026"/>
        </w:pict>
      </w:r>
      <w:r w:rsidR="00D238B1">
        <w:fldChar w:fldCharType="begin"/>
      </w:r>
      <w:r w:rsidR="00DF6B35">
        <w:instrText xml:space="preserve"> MACROBUTTON NoMacro </w:instrText>
      </w:r>
      <w:r w:rsidR="00D238B1">
        <w:fldChar w:fldCharType="end"/>
      </w:r>
      <w:r w:rsidR="001D1469">
        <w:t>Insert title here</w:t>
      </w:r>
    </w:p>
    <w:p w:rsidR="001D1469" w:rsidRPr="001D1469" w:rsidRDefault="001D1469" w:rsidP="001D1469">
      <w:pPr>
        <w:rPr>
          <w:lang w:eastAsia="de-AT"/>
        </w:rPr>
      </w:pPr>
    </w:p>
    <w:p w:rsidR="00DA57D5" w:rsidRPr="00EA63B1" w:rsidRDefault="001D1469" w:rsidP="00DA57D5">
      <w:pPr>
        <w:pStyle w:val="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Evgeny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Cherkashin</w:t>
      </w:r>
      <w:proofErr w:type="spellEnd"/>
    </w:p>
    <w:p w:rsidR="00A907B9" w:rsidRPr="00097749" w:rsidRDefault="001D1469" w:rsidP="00097749">
      <w:pPr>
        <w:pStyle w:val="Affiliation"/>
      </w:pPr>
      <w:r>
        <w:t xml:space="preserve">Institute for System Dynamics and </w:t>
      </w:r>
    </w:p>
    <w:p w:rsidR="00027B32" w:rsidRPr="00E03300" w:rsidRDefault="00027B32" w:rsidP="00027B32">
      <w:pPr>
        <w:pStyle w:val="paragraph"/>
      </w:pPr>
      <w:r w:rsidRPr="00027B32">
        <w:rPr>
          <w:b/>
        </w:rPr>
        <w:t xml:space="preserve">Abstract: </w:t>
      </w:r>
      <w:r w:rsidR="001D1469">
        <w:t>Abstract</w:t>
      </w:r>
    </w:p>
    <w:p w:rsidR="00027B32" w:rsidRDefault="00027B32" w:rsidP="00027B32">
      <w:pPr>
        <w:pStyle w:val="Kewords"/>
      </w:pPr>
      <w:r w:rsidRPr="00027B32">
        <w:t xml:space="preserve">Keywords: </w:t>
      </w:r>
      <w:r w:rsidR="001D1469">
        <w:rPr>
          <w:b w:val="0"/>
        </w:rPr>
        <w:t>Model-Driven Architecture; House-control</w:t>
      </w:r>
    </w:p>
    <w:p w:rsidR="00F57E5C" w:rsidRPr="00DA7FED" w:rsidRDefault="00ED05C6" w:rsidP="00F57E5C">
      <w:pPr>
        <w:pStyle w:val="H1"/>
      </w:pPr>
      <w:r>
        <w:t>Introd</w:t>
      </w:r>
      <w:r w:rsidR="00F57E5C">
        <w:t>uc</w:t>
      </w:r>
      <w:r w:rsidR="00DA7FED">
        <w:t>tion</w:t>
      </w:r>
    </w:p>
    <w:p w:rsidR="002068CA" w:rsidRDefault="00D238B1" w:rsidP="002C7A15">
      <w:pPr>
        <w:pStyle w:val="paragraph"/>
        <w:rPr>
          <w:rFonts w:eastAsia="PMingLiU"/>
          <w:szCs w:val="24"/>
        </w:rPr>
      </w:pPr>
      <w:r w:rsidRPr="002C7A15">
        <w:fldChar w:fldCharType="begin"/>
      </w:r>
      <w:r w:rsidR="00A05549" w:rsidRPr="002C7A15">
        <w:instrText xml:space="preserve"> MACROBUTTON  \* MERGEFORMAT </w:instrText>
      </w:r>
      <w:r w:rsidRPr="002C7A15">
        <w:fldChar w:fldCharType="end"/>
      </w:r>
      <w:r w:rsidR="001D1469">
        <w:rPr>
          <w:rFonts w:eastAsia="PMingLiU"/>
          <w:szCs w:val="24"/>
        </w:rPr>
        <w:t>This is an introduction section</w:t>
      </w:r>
    </w:p>
    <w:p w:rsidR="007C77EB" w:rsidRDefault="001D1469" w:rsidP="00ED05C6">
      <w:pPr>
        <w:pStyle w:val="H1"/>
      </w:pPr>
      <w:r>
        <w:t>Main section</w:t>
      </w:r>
    </w:p>
    <w:p w:rsidR="001D1469" w:rsidRDefault="001D1469" w:rsidP="006C66FC">
      <w:pPr>
        <w:pStyle w:val="paragraph"/>
      </w:pPr>
      <w:r>
        <w:t>This is a text</w:t>
      </w:r>
    </w:p>
    <w:p w:rsidR="001D1469" w:rsidRDefault="001D1469" w:rsidP="001D1469">
      <w:pPr>
        <w:pStyle w:val="paragraph"/>
      </w:pPr>
    </w:p>
    <w:p w:rsidR="001D1469" w:rsidRDefault="001D1469" w:rsidP="001D1469">
      <w:pPr>
        <w:pStyle w:val="tables"/>
      </w:pPr>
      <m:oMathPara>
        <m:oMath>
          <m:r>
            <w:rPr>
              <w:rFonts w:ascii="Cambria Math" w:hAnsi="Cambria Math"/>
            </w:rPr>
            <m:t xml:space="preserve">445345° 546 </m:t>
          </m:r>
        </m:oMath>
      </m:oMathPara>
    </w:p>
    <w:p w:rsidR="001D1469" w:rsidRDefault="001D1469" w:rsidP="001D1469">
      <w:pPr>
        <w:pStyle w:val="paragraph"/>
      </w:pPr>
      <w:r>
        <w:t>Another paragraph</w:t>
      </w:r>
    </w:p>
    <w:p w:rsidR="001D1469" w:rsidRDefault="001D1469" w:rsidP="001D1469">
      <w:pPr>
        <w:pStyle w:val="equations"/>
      </w:pPr>
      <w:r>
        <w:tab/>
      </w:r>
      <m:oMath>
        <m:r>
          <w:rPr>
            <w:rFonts w:ascii="Cambria Math" w:hAnsi="Cambria Math"/>
          </w:rPr>
          <m:t>qpe=rt</m:t>
        </m:r>
      </m:oMath>
      <w:r>
        <w:tab/>
        <w:t>(</w:t>
      </w:r>
      <w:fldSimple w:instr=" SEQ &quot;equation_num&quot; \n \* MERGEFORMAT ">
        <w:r>
          <w:rPr>
            <w:noProof/>
          </w:rPr>
          <w:t>1</w:t>
        </w:r>
      </w:fldSimple>
      <w:r>
        <w:t>)</w:t>
      </w:r>
    </w:p>
    <w:p w:rsidR="00C7006A" w:rsidRDefault="00C7006A" w:rsidP="006C66FC">
      <w:pPr>
        <w:pStyle w:val="paragraph"/>
      </w:pPr>
    </w:p>
    <w:p w:rsidR="0077373C" w:rsidRDefault="0077373C" w:rsidP="006C66FC">
      <w:pPr>
        <w:pStyle w:val="paragraph"/>
      </w:pPr>
      <w:bookmarkStart w:id="0" w:name="_GoBack"/>
    </w:p>
    <w:p w:rsidR="00DA57D5" w:rsidRPr="00DB6D5D" w:rsidRDefault="00DA57D5" w:rsidP="006C66FC">
      <w:pPr>
        <w:pStyle w:val="paragraph"/>
        <w:sectPr w:rsidR="00DA57D5" w:rsidRPr="00DB6D5D" w:rsidSect="00A907B9">
          <w:pgSz w:w="9639" w:h="13608" w:code="178"/>
          <w:pgMar w:top="1418" w:right="1134" w:bottom="1701" w:left="1134" w:header="709" w:footer="709" w:gutter="0"/>
          <w:cols w:space="708"/>
          <w:docGrid w:linePitch="360"/>
        </w:sectPr>
      </w:pPr>
    </w:p>
    <w:bookmarkEnd w:id="0"/>
    <w:p w:rsidR="00C86A51" w:rsidRPr="00F323FF" w:rsidRDefault="00C86A51" w:rsidP="00F323FF">
      <w:pPr>
        <w:pStyle w:val="H1"/>
      </w:pPr>
      <w:r>
        <w:lastRenderedPageBreak/>
        <w:t>References</w:t>
      </w:r>
    </w:p>
    <w:p w:rsidR="00B27A44" w:rsidRDefault="00D238B1" w:rsidP="00FA5C6A">
      <w:pPr>
        <w:pStyle w:val="paragraph"/>
      </w:pPr>
      <w:r>
        <w:fldChar w:fldCharType="begin"/>
      </w:r>
      <w:r w:rsidR="00A3056B">
        <w:instrText xml:space="preserve"> MACROBUTTON  </w:instrText>
      </w:r>
      <w:r w:rsidR="009F2E22" w:rsidRPr="009F2E22">
        <w:instrText>InsertBibliographyUnit</w:instrText>
      </w:r>
      <w:r w:rsidR="00A3056B">
        <w:instrText xml:space="preserve"> [</w:instrText>
      </w:r>
      <w:r w:rsidR="009F2E22">
        <w:instrText>Double click to i</w:instrText>
      </w:r>
      <w:r w:rsidR="00A3056B">
        <w:instrText>nsert bibliograph</w:instrText>
      </w:r>
      <w:r w:rsidR="009F2E22">
        <w:instrText xml:space="preserve">ysource </w:instrText>
      </w:r>
      <w:r w:rsidR="00A3056B">
        <w:instrText>here]</w:instrText>
      </w:r>
      <w:r>
        <w:fldChar w:fldCharType="end"/>
      </w:r>
    </w:p>
    <w:sectPr w:rsidR="00B27A44" w:rsidSect="00A907B9">
      <w:pgSz w:w="9639" w:h="13608" w:code="178"/>
      <w:pgMar w:top="1418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54" w:rsidRDefault="00782754" w:rsidP="00C549B6">
      <w:pPr>
        <w:spacing w:after="0" w:line="240" w:lineRule="auto"/>
      </w:pPr>
      <w:r>
        <w:separator/>
      </w:r>
    </w:p>
  </w:endnote>
  <w:endnote w:type="continuationSeparator" w:id="0">
    <w:p w:rsidR="00782754" w:rsidRDefault="00782754" w:rsidP="00C5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54" w:rsidRDefault="00782754" w:rsidP="00C549B6">
      <w:pPr>
        <w:spacing w:after="0" w:line="240" w:lineRule="auto"/>
      </w:pPr>
      <w:r>
        <w:separator/>
      </w:r>
    </w:p>
  </w:footnote>
  <w:footnote w:type="continuationSeparator" w:id="0">
    <w:p w:rsidR="00782754" w:rsidRDefault="00782754" w:rsidP="00C5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A2D8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ADC0C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0B87C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78DA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5AE9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0A78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BEEFD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88AA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B66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1442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F10A8"/>
    <w:multiLevelType w:val="multilevel"/>
    <w:tmpl w:val="2326D5B4"/>
    <w:styleLink w:val="Headings"/>
    <w:lvl w:ilvl="0">
      <w:start w:val="1"/>
      <w:numFmt w:val="decimal"/>
      <w:pStyle w:val="H1"/>
      <w:suff w:val="space"/>
      <w:lvlText w:val="%1."/>
      <w:lvlJc w:val="left"/>
      <w:pPr>
        <w:ind w:left="0" w:firstLine="0"/>
      </w:pPr>
      <w:rPr>
        <w:rFonts w:ascii="Palatino Linotype" w:hAnsi="Palatino Linotype" w:hint="default"/>
        <w:b/>
        <w:i w:val="0"/>
        <w:sz w:val="22"/>
      </w:rPr>
    </w:lvl>
    <w:lvl w:ilvl="1">
      <w:start w:val="1"/>
      <w:numFmt w:val="decimal"/>
      <w:pStyle w:val="H2"/>
      <w:suff w:val="space"/>
      <w:lvlText w:val="%1.%2."/>
      <w:lvlJc w:val="left"/>
      <w:pPr>
        <w:ind w:left="0" w:firstLine="0"/>
      </w:pPr>
      <w:rPr>
        <w:rFonts w:ascii="Palatino Linotype" w:hAnsi="Palatino Linotype" w:hint="default"/>
        <w:b/>
        <w:i w:val="0"/>
        <w:sz w:val="20"/>
      </w:rPr>
    </w:lvl>
    <w:lvl w:ilvl="2">
      <w:start w:val="1"/>
      <w:numFmt w:val="decimal"/>
      <w:pStyle w:val="H3"/>
      <w:suff w:val="space"/>
      <w:lvlText w:val="%1.%2.%3."/>
      <w:lvlJc w:val="left"/>
      <w:pPr>
        <w:ind w:left="0" w:firstLine="0"/>
      </w:pPr>
      <w:rPr>
        <w:rFonts w:ascii="Palatino Linotype" w:hAnsi="Palatino Linotype" w:hint="default"/>
        <w:b w:val="0"/>
        <w:i/>
        <w:sz w:val="20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0" w:firstLine="0"/>
      </w:pPr>
      <w:rPr>
        <w:rFonts w:ascii="Palatino Linotype" w:hAnsi="Palatino Linotype" w:hint="default"/>
        <w:b w:val="0"/>
        <w:i/>
        <w:sz w:val="18"/>
      </w:rPr>
    </w:lvl>
    <w:lvl w:ilvl="4">
      <w:start w:val="1"/>
      <w:numFmt w:val="decimal"/>
      <w:pStyle w:val="H5"/>
      <w:suff w:val="space"/>
      <w:lvlText w:val="%1.%2.%3.%4.%5."/>
      <w:lvlJc w:val="left"/>
      <w:pPr>
        <w:ind w:left="0" w:firstLine="0"/>
      </w:pPr>
      <w:rPr>
        <w:rFonts w:ascii="Palatino Linotype" w:hAnsi="Palatino Linotype" w:hint="default"/>
        <w:b w:val="0"/>
        <w:i/>
        <w:sz w:val="18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>
    <w:nsid w:val="13961A0D"/>
    <w:multiLevelType w:val="hybridMultilevel"/>
    <w:tmpl w:val="11121E7C"/>
    <w:lvl w:ilvl="0" w:tplc="681EA860">
      <w:start w:val="1"/>
      <w:numFmt w:val="decimal"/>
      <w:pStyle w:val="tabcaption"/>
      <w:lvlText w:val="Table %1."/>
      <w:lvlJc w:val="left"/>
      <w:pPr>
        <w:ind w:left="360" w:hanging="360"/>
      </w:pPr>
      <w:rPr>
        <w:rFonts w:ascii="Arial Black" w:hAnsi="Arial Black" w:hint="default"/>
        <w:b w:val="0"/>
        <w:i w:val="0"/>
        <w:sz w:val="1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6A0F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BE97398"/>
    <w:multiLevelType w:val="hybridMultilevel"/>
    <w:tmpl w:val="9BC8E4B8"/>
    <w:lvl w:ilvl="0" w:tplc="453A1426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052017"/>
    <w:multiLevelType w:val="hybridMultilevel"/>
    <w:tmpl w:val="E812AA18"/>
    <w:lvl w:ilvl="0" w:tplc="674C5106">
      <w:start w:val="1"/>
      <w:numFmt w:val="decimal"/>
      <w:pStyle w:val="steps"/>
      <w:lvlText w:val="Step %1."/>
      <w:lvlJc w:val="left"/>
      <w:pPr>
        <w:ind w:left="360" w:hanging="360"/>
      </w:pPr>
      <w:rPr>
        <w:rFonts w:ascii="Arial Black" w:hAnsi="Arial Black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B81C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B36447A"/>
    <w:multiLevelType w:val="hybridMultilevel"/>
    <w:tmpl w:val="94D8B64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555B96"/>
    <w:multiLevelType w:val="hybridMultilevel"/>
    <w:tmpl w:val="2C54FF24"/>
    <w:lvl w:ilvl="0" w:tplc="E4D2D9AC">
      <w:start w:val="1"/>
      <w:numFmt w:val="decimal"/>
      <w:pStyle w:val="numbering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447C0"/>
    <w:multiLevelType w:val="hybridMultilevel"/>
    <w:tmpl w:val="BCF8EA4A"/>
    <w:lvl w:ilvl="0" w:tplc="02748422">
      <w:start w:val="1"/>
      <w:numFmt w:val="lowerRoman"/>
      <w:pStyle w:val="numberingi"/>
      <w:lvlText w:val="%1."/>
      <w:lvlJc w:val="left"/>
      <w:pPr>
        <w:tabs>
          <w:tab w:val="num" w:pos="357"/>
        </w:tabs>
        <w:ind w:left="357" w:hanging="357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4D29EF"/>
    <w:multiLevelType w:val="hybridMultilevel"/>
    <w:tmpl w:val="05EA3C0E"/>
    <w:lvl w:ilvl="0" w:tplc="2CA414B0">
      <w:start w:val="1"/>
      <w:numFmt w:val="decimal"/>
      <w:pStyle w:val="refs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9C2F6E"/>
    <w:multiLevelType w:val="hybridMultilevel"/>
    <w:tmpl w:val="9C921332"/>
    <w:lvl w:ilvl="0" w:tplc="C3A2A4F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E11EDD"/>
    <w:multiLevelType w:val="hybridMultilevel"/>
    <w:tmpl w:val="300A5C6A"/>
    <w:lvl w:ilvl="0" w:tplc="8174CCB0">
      <w:start w:val="1"/>
      <w:numFmt w:val="decimal"/>
      <w:pStyle w:val="schemecaption"/>
      <w:lvlText w:val="Scheme %1."/>
      <w:lvlJc w:val="left"/>
      <w:pPr>
        <w:ind w:left="360" w:hanging="360"/>
      </w:pPr>
      <w:rPr>
        <w:rFonts w:ascii="Arial Black" w:hAnsi="Arial Black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162C48"/>
    <w:multiLevelType w:val="hybridMultilevel"/>
    <w:tmpl w:val="640A5800"/>
    <w:lvl w:ilvl="0" w:tplc="72D03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C26ED3"/>
    <w:multiLevelType w:val="hybridMultilevel"/>
    <w:tmpl w:val="E24ABE0E"/>
    <w:lvl w:ilvl="0" w:tplc="54386C5E">
      <w:start w:val="1"/>
      <w:numFmt w:val="decimal"/>
      <w:pStyle w:val="figcaption"/>
      <w:lvlText w:val="Figure %1."/>
      <w:lvlJc w:val="left"/>
      <w:pPr>
        <w:ind w:left="360" w:hanging="360"/>
      </w:pPr>
      <w:rPr>
        <w:rFonts w:ascii="Arial Black" w:hAnsi="Arial Black" w:hint="default"/>
        <w:b w:val="0"/>
        <w:i w:val="0"/>
        <w:sz w:val="1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BE3FB1"/>
    <w:multiLevelType w:val="hybridMultilevel"/>
    <w:tmpl w:val="EBBE6776"/>
    <w:lvl w:ilvl="0" w:tplc="69FC7DC2">
      <w:start w:val="1"/>
      <w:numFmt w:val="lowerLetter"/>
      <w:pStyle w:val="numberinga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B4B6F"/>
    <w:multiLevelType w:val="hybridMultilevel"/>
    <w:tmpl w:val="6268BE86"/>
    <w:lvl w:ilvl="0" w:tplc="EBE8B422">
      <w:start w:val="1"/>
      <w:numFmt w:val="bullet"/>
      <w:pStyle w:val="dash"/>
      <w:lvlText w:val="­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20"/>
  </w:num>
  <w:num w:numId="5">
    <w:abstractNumId w:val="25"/>
  </w:num>
  <w:num w:numId="6">
    <w:abstractNumId w:val="17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4"/>
  </w:num>
  <w:num w:numId="10">
    <w:abstractNumId w:val="14"/>
  </w:num>
  <w:num w:numId="11">
    <w:abstractNumId w:val="22"/>
  </w:num>
  <w:num w:numId="12">
    <w:abstractNumId w:val="19"/>
  </w:num>
  <w:num w:numId="13">
    <w:abstractNumId w:val="13"/>
  </w:num>
  <w:num w:numId="14">
    <w:abstractNumId w:val="18"/>
  </w:num>
  <w:num w:numId="15">
    <w:abstractNumId w:val="15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69"/>
    <w:rsid w:val="00001F85"/>
    <w:rsid w:val="000038AC"/>
    <w:rsid w:val="00005101"/>
    <w:rsid w:val="00010D2D"/>
    <w:rsid w:val="00011790"/>
    <w:rsid w:val="0001205C"/>
    <w:rsid w:val="00013D50"/>
    <w:rsid w:val="00015877"/>
    <w:rsid w:val="00020DAF"/>
    <w:rsid w:val="00021382"/>
    <w:rsid w:val="00021A7D"/>
    <w:rsid w:val="000226E1"/>
    <w:rsid w:val="00022C9F"/>
    <w:rsid w:val="000234F1"/>
    <w:rsid w:val="00024B0A"/>
    <w:rsid w:val="00024D2F"/>
    <w:rsid w:val="000261C4"/>
    <w:rsid w:val="000265A9"/>
    <w:rsid w:val="00027B32"/>
    <w:rsid w:val="00033512"/>
    <w:rsid w:val="00034341"/>
    <w:rsid w:val="0003543A"/>
    <w:rsid w:val="0003545D"/>
    <w:rsid w:val="00036B6D"/>
    <w:rsid w:val="00040646"/>
    <w:rsid w:val="0004127A"/>
    <w:rsid w:val="000421EC"/>
    <w:rsid w:val="0004285A"/>
    <w:rsid w:val="00046A68"/>
    <w:rsid w:val="0005008D"/>
    <w:rsid w:val="0005120D"/>
    <w:rsid w:val="00055B22"/>
    <w:rsid w:val="00060CAF"/>
    <w:rsid w:val="00060E61"/>
    <w:rsid w:val="0006122B"/>
    <w:rsid w:val="000628A6"/>
    <w:rsid w:val="00067B13"/>
    <w:rsid w:val="00072FDC"/>
    <w:rsid w:val="000759C5"/>
    <w:rsid w:val="00075F8E"/>
    <w:rsid w:val="00080AAF"/>
    <w:rsid w:val="00083298"/>
    <w:rsid w:val="00085FD8"/>
    <w:rsid w:val="0008719A"/>
    <w:rsid w:val="00087311"/>
    <w:rsid w:val="0009080E"/>
    <w:rsid w:val="00094D24"/>
    <w:rsid w:val="00097749"/>
    <w:rsid w:val="000A32B7"/>
    <w:rsid w:val="000A3346"/>
    <w:rsid w:val="000A440D"/>
    <w:rsid w:val="000A5610"/>
    <w:rsid w:val="000A6484"/>
    <w:rsid w:val="000B33DD"/>
    <w:rsid w:val="000B39D2"/>
    <w:rsid w:val="000B4B7E"/>
    <w:rsid w:val="000B6392"/>
    <w:rsid w:val="000C0C7A"/>
    <w:rsid w:val="000C462B"/>
    <w:rsid w:val="000C4848"/>
    <w:rsid w:val="000C6A66"/>
    <w:rsid w:val="000D0A47"/>
    <w:rsid w:val="000D2253"/>
    <w:rsid w:val="000D3312"/>
    <w:rsid w:val="000D407B"/>
    <w:rsid w:val="000D474E"/>
    <w:rsid w:val="000D559D"/>
    <w:rsid w:val="000E02AF"/>
    <w:rsid w:val="000E1251"/>
    <w:rsid w:val="000E4B70"/>
    <w:rsid w:val="000E4D08"/>
    <w:rsid w:val="000E523B"/>
    <w:rsid w:val="000F0DCA"/>
    <w:rsid w:val="000F3FE6"/>
    <w:rsid w:val="000F4968"/>
    <w:rsid w:val="00101315"/>
    <w:rsid w:val="001021CD"/>
    <w:rsid w:val="00106941"/>
    <w:rsid w:val="00106B28"/>
    <w:rsid w:val="00113F62"/>
    <w:rsid w:val="00114D19"/>
    <w:rsid w:val="001169F2"/>
    <w:rsid w:val="00116ACD"/>
    <w:rsid w:val="00120442"/>
    <w:rsid w:val="00120461"/>
    <w:rsid w:val="00124B7B"/>
    <w:rsid w:val="00132E67"/>
    <w:rsid w:val="00133DEA"/>
    <w:rsid w:val="00144337"/>
    <w:rsid w:val="00144968"/>
    <w:rsid w:val="001467AC"/>
    <w:rsid w:val="00146C91"/>
    <w:rsid w:val="0015468B"/>
    <w:rsid w:val="00157AD9"/>
    <w:rsid w:val="001606B1"/>
    <w:rsid w:val="00162C78"/>
    <w:rsid w:val="0016332B"/>
    <w:rsid w:val="00165B20"/>
    <w:rsid w:val="00167982"/>
    <w:rsid w:val="00167BE7"/>
    <w:rsid w:val="00167F74"/>
    <w:rsid w:val="0017064C"/>
    <w:rsid w:val="00171063"/>
    <w:rsid w:val="001714DD"/>
    <w:rsid w:val="00171CB5"/>
    <w:rsid w:val="00172321"/>
    <w:rsid w:val="001727BF"/>
    <w:rsid w:val="00173F7D"/>
    <w:rsid w:val="00184929"/>
    <w:rsid w:val="001868F5"/>
    <w:rsid w:val="0019008E"/>
    <w:rsid w:val="00190649"/>
    <w:rsid w:val="00191892"/>
    <w:rsid w:val="001939B1"/>
    <w:rsid w:val="00197258"/>
    <w:rsid w:val="001976BA"/>
    <w:rsid w:val="001A0FC9"/>
    <w:rsid w:val="001A2ADC"/>
    <w:rsid w:val="001A4C86"/>
    <w:rsid w:val="001A7DCA"/>
    <w:rsid w:val="001B7C64"/>
    <w:rsid w:val="001C02E6"/>
    <w:rsid w:val="001C33F7"/>
    <w:rsid w:val="001C4631"/>
    <w:rsid w:val="001C4FA2"/>
    <w:rsid w:val="001C734D"/>
    <w:rsid w:val="001C78CF"/>
    <w:rsid w:val="001D1469"/>
    <w:rsid w:val="001D2B17"/>
    <w:rsid w:val="001D5850"/>
    <w:rsid w:val="001E282E"/>
    <w:rsid w:val="001E2E66"/>
    <w:rsid w:val="001E2F06"/>
    <w:rsid w:val="001E5295"/>
    <w:rsid w:val="001E7471"/>
    <w:rsid w:val="001F3B0E"/>
    <w:rsid w:val="001F677A"/>
    <w:rsid w:val="001F7105"/>
    <w:rsid w:val="002036D3"/>
    <w:rsid w:val="002037C1"/>
    <w:rsid w:val="00205107"/>
    <w:rsid w:val="002068CA"/>
    <w:rsid w:val="00216D66"/>
    <w:rsid w:val="0022466B"/>
    <w:rsid w:val="00224CFB"/>
    <w:rsid w:val="00227D24"/>
    <w:rsid w:val="002322DA"/>
    <w:rsid w:val="00235EBF"/>
    <w:rsid w:val="002465E8"/>
    <w:rsid w:val="002471D5"/>
    <w:rsid w:val="002508A0"/>
    <w:rsid w:val="0025152D"/>
    <w:rsid w:val="00253275"/>
    <w:rsid w:val="00253841"/>
    <w:rsid w:val="0026079D"/>
    <w:rsid w:val="00265626"/>
    <w:rsid w:val="00265FB3"/>
    <w:rsid w:val="0027010B"/>
    <w:rsid w:val="002707B1"/>
    <w:rsid w:val="00270F4C"/>
    <w:rsid w:val="00272051"/>
    <w:rsid w:val="00273214"/>
    <w:rsid w:val="0028020B"/>
    <w:rsid w:val="002836F2"/>
    <w:rsid w:val="00284EA0"/>
    <w:rsid w:val="0029638C"/>
    <w:rsid w:val="002A02F3"/>
    <w:rsid w:val="002A586E"/>
    <w:rsid w:val="002A5A78"/>
    <w:rsid w:val="002B1600"/>
    <w:rsid w:val="002B3534"/>
    <w:rsid w:val="002B3B70"/>
    <w:rsid w:val="002C10F9"/>
    <w:rsid w:val="002C356D"/>
    <w:rsid w:val="002C57AB"/>
    <w:rsid w:val="002C7A15"/>
    <w:rsid w:val="002D003A"/>
    <w:rsid w:val="002D026F"/>
    <w:rsid w:val="002D0AE4"/>
    <w:rsid w:val="002D623E"/>
    <w:rsid w:val="002D7734"/>
    <w:rsid w:val="002D7A27"/>
    <w:rsid w:val="002E0781"/>
    <w:rsid w:val="002E13D6"/>
    <w:rsid w:val="002E58E0"/>
    <w:rsid w:val="002F08FF"/>
    <w:rsid w:val="002F1B8F"/>
    <w:rsid w:val="002F6428"/>
    <w:rsid w:val="002F7D5D"/>
    <w:rsid w:val="003004E0"/>
    <w:rsid w:val="003010D4"/>
    <w:rsid w:val="00301C98"/>
    <w:rsid w:val="00301F4A"/>
    <w:rsid w:val="00306966"/>
    <w:rsid w:val="00312262"/>
    <w:rsid w:val="00314C7E"/>
    <w:rsid w:val="003170AB"/>
    <w:rsid w:val="003215C0"/>
    <w:rsid w:val="00323CBF"/>
    <w:rsid w:val="00327895"/>
    <w:rsid w:val="003307E2"/>
    <w:rsid w:val="0033201E"/>
    <w:rsid w:val="003339AE"/>
    <w:rsid w:val="00334F94"/>
    <w:rsid w:val="003428D8"/>
    <w:rsid w:val="00343F59"/>
    <w:rsid w:val="00353591"/>
    <w:rsid w:val="00355602"/>
    <w:rsid w:val="00361D69"/>
    <w:rsid w:val="00363723"/>
    <w:rsid w:val="00364033"/>
    <w:rsid w:val="003641C3"/>
    <w:rsid w:val="003646A6"/>
    <w:rsid w:val="00370FE4"/>
    <w:rsid w:val="00372C4F"/>
    <w:rsid w:val="0038068E"/>
    <w:rsid w:val="00380F21"/>
    <w:rsid w:val="0038420E"/>
    <w:rsid w:val="003864FF"/>
    <w:rsid w:val="00390338"/>
    <w:rsid w:val="0039379A"/>
    <w:rsid w:val="003953C1"/>
    <w:rsid w:val="0039760F"/>
    <w:rsid w:val="003A0BAF"/>
    <w:rsid w:val="003A287F"/>
    <w:rsid w:val="003A3E00"/>
    <w:rsid w:val="003A638A"/>
    <w:rsid w:val="003A7CA4"/>
    <w:rsid w:val="003B4D98"/>
    <w:rsid w:val="003B7577"/>
    <w:rsid w:val="003D1A05"/>
    <w:rsid w:val="003D4453"/>
    <w:rsid w:val="003D4899"/>
    <w:rsid w:val="003D490C"/>
    <w:rsid w:val="003D75AE"/>
    <w:rsid w:val="003E0B90"/>
    <w:rsid w:val="003E328F"/>
    <w:rsid w:val="003E7167"/>
    <w:rsid w:val="003F0033"/>
    <w:rsid w:val="003F239F"/>
    <w:rsid w:val="003F3D1A"/>
    <w:rsid w:val="003F4181"/>
    <w:rsid w:val="003F5330"/>
    <w:rsid w:val="003F63B5"/>
    <w:rsid w:val="00400229"/>
    <w:rsid w:val="00401CD3"/>
    <w:rsid w:val="004034F8"/>
    <w:rsid w:val="0040460C"/>
    <w:rsid w:val="00406D78"/>
    <w:rsid w:val="00410624"/>
    <w:rsid w:val="004148F6"/>
    <w:rsid w:val="00432906"/>
    <w:rsid w:val="00433E00"/>
    <w:rsid w:val="00444921"/>
    <w:rsid w:val="00445E12"/>
    <w:rsid w:val="00451080"/>
    <w:rsid w:val="004511AA"/>
    <w:rsid w:val="00451366"/>
    <w:rsid w:val="00451681"/>
    <w:rsid w:val="00454BC0"/>
    <w:rsid w:val="00456D52"/>
    <w:rsid w:val="00462BAF"/>
    <w:rsid w:val="004725A3"/>
    <w:rsid w:val="004736F0"/>
    <w:rsid w:val="004742ED"/>
    <w:rsid w:val="0047707B"/>
    <w:rsid w:val="004771C6"/>
    <w:rsid w:val="00477FA1"/>
    <w:rsid w:val="004855A9"/>
    <w:rsid w:val="004860ED"/>
    <w:rsid w:val="00491348"/>
    <w:rsid w:val="00491B80"/>
    <w:rsid w:val="00492240"/>
    <w:rsid w:val="0049681A"/>
    <w:rsid w:val="004A25AD"/>
    <w:rsid w:val="004A2E49"/>
    <w:rsid w:val="004B1F00"/>
    <w:rsid w:val="004B5CE8"/>
    <w:rsid w:val="004C0A08"/>
    <w:rsid w:val="004C2336"/>
    <w:rsid w:val="004C6C94"/>
    <w:rsid w:val="004C7D08"/>
    <w:rsid w:val="004D0714"/>
    <w:rsid w:val="004D18C6"/>
    <w:rsid w:val="004D395F"/>
    <w:rsid w:val="004D51B1"/>
    <w:rsid w:val="004D789C"/>
    <w:rsid w:val="004E008D"/>
    <w:rsid w:val="004E247B"/>
    <w:rsid w:val="004E3381"/>
    <w:rsid w:val="004E533E"/>
    <w:rsid w:val="004E67F3"/>
    <w:rsid w:val="004F1511"/>
    <w:rsid w:val="004F36ED"/>
    <w:rsid w:val="004F39C5"/>
    <w:rsid w:val="004F4277"/>
    <w:rsid w:val="004F44B2"/>
    <w:rsid w:val="004F66E0"/>
    <w:rsid w:val="004F7BEB"/>
    <w:rsid w:val="00500A1E"/>
    <w:rsid w:val="00500E9A"/>
    <w:rsid w:val="0050265E"/>
    <w:rsid w:val="005056A3"/>
    <w:rsid w:val="00516F11"/>
    <w:rsid w:val="005176AA"/>
    <w:rsid w:val="005205A2"/>
    <w:rsid w:val="005215A2"/>
    <w:rsid w:val="00525CFD"/>
    <w:rsid w:val="0052657B"/>
    <w:rsid w:val="00536A5F"/>
    <w:rsid w:val="005372B4"/>
    <w:rsid w:val="005416C0"/>
    <w:rsid w:val="00544612"/>
    <w:rsid w:val="00544868"/>
    <w:rsid w:val="005464A8"/>
    <w:rsid w:val="00551127"/>
    <w:rsid w:val="00552A84"/>
    <w:rsid w:val="00562380"/>
    <w:rsid w:val="005644CE"/>
    <w:rsid w:val="00566251"/>
    <w:rsid w:val="00567D92"/>
    <w:rsid w:val="005729CB"/>
    <w:rsid w:val="00574477"/>
    <w:rsid w:val="00581114"/>
    <w:rsid w:val="00581660"/>
    <w:rsid w:val="005821D2"/>
    <w:rsid w:val="00584259"/>
    <w:rsid w:val="005873E0"/>
    <w:rsid w:val="00587844"/>
    <w:rsid w:val="005956A9"/>
    <w:rsid w:val="005979DC"/>
    <w:rsid w:val="005A1C87"/>
    <w:rsid w:val="005A2C9C"/>
    <w:rsid w:val="005A534D"/>
    <w:rsid w:val="005A56D7"/>
    <w:rsid w:val="005B3875"/>
    <w:rsid w:val="005B434D"/>
    <w:rsid w:val="005B7DC1"/>
    <w:rsid w:val="005C30ED"/>
    <w:rsid w:val="005C3A7B"/>
    <w:rsid w:val="005C585B"/>
    <w:rsid w:val="005D29E9"/>
    <w:rsid w:val="005D3C17"/>
    <w:rsid w:val="005E2A2F"/>
    <w:rsid w:val="005E2A77"/>
    <w:rsid w:val="005E5131"/>
    <w:rsid w:val="005E6F56"/>
    <w:rsid w:val="005E7672"/>
    <w:rsid w:val="005F08DF"/>
    <w:rsid w:val="005F4275"/>
    <w:rsid w:val="005F44DF"/>
    <w:rsid w:val="005F4A33"/>
    <w:rsid w:val="005F6B36"/>
    <w:rsid w:val="0060491A"/>
    <w:rsid w:val="00604E2C"/>
    <w:rsid w:val="006071FC"/>
    <w:rsid w:val="00607830"/>
    <w:rsid w:val="006133E5"/>
    <w:rsid w:val="00615A2A"/>
    <w:rsid w:val="00615B83"/>
    <w:rsid w:val="00621710"/>
    <w:rsid w:val="00621889"/>
    <w:rsid w:val="006225F3"/>
    <w:rsid w:val="006231A2"/>
    <w:rsid w:val="006256BA"/>
    <w:rsid w:val="006256D7"/>
    <w:rsid w:val="00625A43"/>
    <w:rsid w:val="00631A1E"/>
    <w:rsid w:val="00633223"/>
    <w:rsid w:val="00640F02"/>
    <w:rsid w:val="0064186B"/>
    <w:rsid w:val="006435C3"/>
    <w:rsid w:val="006476F6"/>
    <w:rsid w:val="00652925"/>
    <w:rsid w:val="00654664"/>
    <w:rsid w:val="00656CDE"/>
    <w:rsid w:val="00660F65"/>
    <w:rsid w:val="0066675D"/>
    <w:rsid w:val="00667FEF"/>
    <w:rsid w:val="00670D38"/>
    <w:rsid w:val="00671246"/>
    <w:rsid w:val="00675A81"/>
    <w:rsid w:val="00676492"/>
    <w:rsid w:val="0068445B"/>
    <w:rsid w:val="006849B0"/>
    <w:rsid w:val="00685405"/>
    <w:rsid w:val="00686C44"/>
    <w:rsid w:val="00690191"/>
    <w:rsid w:val="00692B6F"/>
    <w:rsid w:val="00696B70"/>
    <w:rsid w:val="00697A7E"/>
    <w:rsid w:val="006A5AB8"/>
    <w:rsid w:val="006A68A2"/>
    <w:rsid w:val="006A7E43"/>
    <w:rsid w:val="006B1AE9"/>
    <w:rsid w:val="006B65DC"/>
    <w:rsid w:val="006C0D76"/>
    <w:rsid w:val="006C4B1A"/>
    <w:rsid w:val="006C54C5"/>
    <w:rsid w:val="006C66FC"/>
    <w:rsid w:val="006D0937"/>
    <w:rsid w:val="006D30FF"/>
    <w:rsid w:val="006D3EA9"/>
    <w:rsid w:val="006D4CFD"/>
    <w:rsid w:val="006D6032"/>
    <w:rsid w:val="006D6045"/>
    <w:rsid w:val="006E67CF"/>
    <w:rsid w:val="006F041F"/>
    <w:rsid w:val="00701CA9"/>
    <w:rsid w:val="00701D7A"/>
    <w:rsid w:val="00704F7F"/>
    <w:rsid w:val="00710156"/>
    <w:rsid w:val="007110C1"/>
    <w:rsid w:val="007113C5"/>
    <w:rsid w:val="007125F3"/>
    <w:rsid w:val="00713246"/>
    <w:rsid w:val="0071368D"/>
    <w:rsid w:val="0072262B"/>
    <w:rsid w:val="00722BBE"/>
    <w:rsid w:val="007246B6"/>
    <w:rsid w:val="00724D52"/>
    <w:rsid w:val="00731843"/>
    <w:rsid w:val="007349ED"/>
    <w:rsid w:val="00735A8D"/>
    <w:rsid w:val="0073639B"/>
    <w:rsid w:val="00737BA8"/>
    <w:rsid w:val="00741C01"/>
    <w:rsid w:val="00743CBA"/>
    <w:rsid w:val="00745944"/>
    <w:rsid w:val="007459EA"/>
    <w:rsid w:val="00745F9A"/>
    <w:rsid w:val="00747432"/>
    <w:rsid w:val="00747A5D"/>
    <w:rsid w:val="00754749"/>
    <w:rsid w:val="007559CA"/>
    <w:rsid w:val="00757EE1"/>
    <w:rsid w:val="00760496"/>
    <w:rsid w:val="007622AE"/>
    <w:rsid w:val="00764A31"/>
    <w:rsid w:val="00765001"/>
    <w:rsid w:val="00766769"/>
    <w:rsid w:val="007704F7"/>
    <w:rsid w:val="0077232E"/>
    <w:rsid w:val="0077373C"/>
    <w:rsid w:val="00773DE4"/>
    <w:rsid w:val="00777D8D"/>
    <w:rsid w:val="00782754"/>
    <w:rsid w:val="00784198"/>
    <w:rsid w:val="00784A8A"/>
    <w:rsid w:val="00785762"/>
    <w:rsid w:val="007859F9"/>
    <w:rsid w:val="00790CE2"/>
    <w:rsid w:val="0079281E"/>
    <w:rsid w:val="00795B9A"/>
    <w:rsid w:val="007A05B8"/>
    <w:rsid w:val="007A1043"/>
    <w:rsid w:val="007A2AA8"/>
    <w:rsid w:val="007A3AD8"/>
    <w:rsid w:val="007A409B"/>
    <w:rsid w:val="007A5B83"/>
    <w:rsid w:val="007A62B4"/>
    <w:rsid w:val="007A79A6"/>
    <w:rsid w:val="007A7F3A"/>
    <w:rsid w:val="007B0A63"/>
    <w:rsid w:val="007C1DAE"/>
    <w:rsid w:val="007C5C49"/>
    <w:rsid w:val="007C77EB"/>
    <w:rsid w:val="007D2B89"/>
    <w:rsid w:val="007D2EEC"/>
    <w:rsid w:val="007D468A"/>
    <w:rsid w:val="007D50B8"/>
    <w:rsid w:val="007E17B6"/>
    <w:rsid w:val="007E325E"/>
    <w:rsid w:val="007F406F"/>
    <w:rsid w:val="007F4196"/>
    <w:rsid w:val="0080066C"/>
    <w:rsid w:val="00800CEA"/>
    <w:rsid w:val="008010C6"/>
    <w:rsid w:val="00803E5B"/>
    <w:rsid w:val="00812367"/>
    <w:rsid w:val="00814324"/>
    <w:rsid w:val="00814F1E"/>
    <w:rsid w:val="008178D6"/>
    <w:rsid w:val="00827594"/>
    <w:rsid w:val="00832437"/>
    <w:rsid w:val="00835677"/>
    <w:rsid w:val="00843CC6"/>
    <w:rsid w:val="0084612B"/>
    <w:rsid w:val="00847307"/>
    <w:rsid w:val="008507AE"/>
    <w:rsid w:val="00852437"/>
    <w:rsid w:val="008532A1"/>
    <w:rsid w:val="0085363E"/>
    <w:rsid w:val="00856B2F"/>
    <w:rsid w:val="008570A2"/>
    <w:rsid w:val="00857210"/>
    <w:rsid w:val="0086557E"/>
    <w:rsid w:val="0087038F"/>
    <w:rsid w:val="008746F9"/>
    <w:rsid w:val="00875C6D"/>
    <w:rsid w:val="00876346"/>
    <w:rsid w:val="008774D6"/>
    <w:rsid w:val="0088073C"/>
    <w:rsid w:val="00885C01"/>
    <w:rsid w:val="0088640D"/>
    <w:rsid w:val="008870F2"/>
    <w:rsid w:val="00887591"/>
    <w:rsid w:val="00893520"/>
    <w:rsid w:val="0089414A"/>
    <w:rsid w:val="00894E24"/>
    <w:rsid w:val="00895C1B"/>
    <w:rsid w:val="008A103E"/>
    <w:rsid w:val="008A1904"/>
    <w:rsid w:val="008A67B7"/>
    <w:rsid w:val="008B06F1"/>
    <w:rsid w:val="008B070A"/>
    <w:rsid w:val="008B1C76"/>
    <w:rsid w:val="008B23C9"/>
    <w:rsid w:val="008C183C"/>
    <w:rsid w:val="008C5FD9"/>
    <w:rsid w:val="008C7D45"/>
    <w:rsid w:val="008D0EB5"/>
    <w:rsid w:val="008D11B5"/>
    <w:rsid w:val="008D1E59"/>
    <w:rsid w:val="008D3232"/>
    <w:rsid w:val="008D486E"/>
    <w:rsid w:val="008D51F5"/>
    <w:rsid w:val="008D5C07"/>
    <w:rsid w:val="008D7FBF"/>
    <w:rsid w:val="008E22A6"/>
    <w:rsid w:val="008E2876"/>
    <w:rsid w:val="008E2D3C"/>
    <w:rsid w:val="008E4957"/>
    <w:rsid w:val="008E6D65"/>
    <w:rsid w:val="00900039"/>
    <w:rsid w:val="0090175C"/>
    <w:rsid w:val="00910B5C"/>
    <w:rsid w:val="00911539"/>
    <w:rsid w:val="00912F77"/>
    <w:rsid w:val="00914F8E"/>
    <w:rsid w:val="00915AB7"/>
    <w:rsid w:val="00917635"/>
    <w:rsid w:val="009256E4"/>
    <w:rsid w:val="00926B5C"/>
    <w:rsid w:val="00927C20"/>
    <w:rsid w:val="00932C52"/>
    <w:rsid w:val="009358D6"/>
    <w:rsid w:val="0094158B"/>
    <w:rsid w:val="00941BEB"/>
    <w:rsid w:val="00945340"/>
    <w:rsid w:val="009522AF"/>
    <w:rsid w:val="00955034"/>
    <w:rsid w:val="00957C98"/>
    <w:rsid w:val="009619E6"/>
    <w:rsid w:val="00961CAD"/>
    <w:rsid w:val="0096395F"/>
    <w:rsid w:val="00963DFD"/>
    <w:rsid w:val="0097277A"/>
    <w:rsid w:val="00974652"/>
    <w:rsid w:val="009762C3"/>
    <w:rsid w:val="00976694"/>
    <w:rsid w:val="00980954"/>
    <w:rsid w:val="00983310"/>
    <w:rsid w:val="00984FE1"/>
    <w:rsid w:val="0099367F"/>
    <w:rsid w:val="0099725D"/>
    <w:rsid w:val="00997B56"/>
    <w:rsid w:val="009A0B6D"/>
    <w:rsid w:val="009A10FB"/>
    <w:rsid w:val="009A437B"/>
    <w:rsid w:val="009A5C61"/>
    <w:rsid w:val="009A6C33"/>
    <w:rsid w:val="009A7A3E"/>
    <w:rsid w:val="009A7ED5"/>
    <w:rsid w:val="009B10E4"/>
    <w:rsid w:val="009B3808"/>
    <w:rsid w:val="009B7E70"/>
    <w:rsid w:val="009C0037"/>
    <w:rsid w:val="009C2DCF"/>
    <w:rsid w:val="009C402D"/>
    <w:rsid w:val="009C489A"/>
    <w:rsid w:val="009D059C"/>
    <w:rsid w:val="009D26A2"/>
    <w:rsid w:val="009D507A"/>
    <w:rsid w:val="009D5F38"/>
    <w:rsid w:val="009E3468"/>
    <w:rsid w:val="009E464E"/>
    <w:rsid w:val="009E7D39"/>
    <w:rsid w:val="009F29DF"/>
    <w:rsid w:val="009F2E22"/>
    <w:rsid w:val="009F3870"/>
    <w:rsid w:val="009F676D"/>
    <w:rsid w:val="009F69F8"/>
    <w:rsid w:val="009F6AF9"/>
    <w:rsid w:val="00A04C1A"/>
    <w:rsid w:val="00A04F88"/>
    <w:rsid w:val="00A05549"/>
    <w:rsid w:val="00A06B21"/>
    <w:rsid w:val="00A0742D"/>
    <w:rsid w:val="00A078B8"/>
    <w:rsid w:val="00A1180A"/>
    <w:rsid w:val="00A147DE"/>
    <w:rsid w:val="00A20C46"/>
    <w:rsid w:val="00A225C1"/>
    <w:rsid w:val="00A2509E"/>
    <w:rsid w:val="00A25A5E"/>
    <w:rsid w:val="00A26C7F"/>
    <w:rsid w:val="00A3032F"/>
    <w:rsid w:val="00A3056B"/>
    <w:rsid w:val="00A32E8D"/>
    <w:rsid w:val="00A33FC8"/>
    <w:rsid w:val="00A3427C"/>
    <w:rsid w:val="00A378D8"/>
    <w:rsid w:val="00A4265D"/>
    <w:rsid w:val="00A432EE"/>
    <w:rsid w:val="00A528F5"/>
    <w:rsid w:val="00A53934"/>
    <w:rsid w:val="00A550B3"/>
    <w:rsid w:val="00A563B2"/>
    <w:rsid w:val="00A56825"/>
    <w:rsid w:val="00A62409"/>
    <w:rsid w:val="00A635D2"/>
    <w:rsid w:val="00A64FD0"/>
    <w:rsid w:val="00A66D46"/>
    <w:rsid w:val="00A673EA"/>
    <w:rsid w:val="00A67959"/>
    <w:rsid w:val="00A72959"/>
    <w:rsid w:val="00A73451"/>
    <w:rsid w:val="00A77121"/>
    <w:rsid w:val="00A77224"/>
    <w:rsid w:val="00A9061C"/>
    <w:rsid w:val="00A907B9"/>
    <w:rsid w:val="00A94AB0"/>
    <w:rsid w:val="00AA0C8E"/>
    <w:rsid w:val="00AA7CA5"/>
    <w:rsid w:val="00AB608A"/>
    <w:rsid w:val="00AB6129"/>
    <w:rsid w:val="00AB712D"/>
    <w:rsid w:val="00AC0613"/>
    <w:rsid w:val="00AC1306"/>
    <w:rsid w:val="00AC50EE"/>
    <w:rsid w:val="00AD04EA"/>
    <w:rsid w:val="00AD1484"/>
    <w:rsid w:val="00AD2848"/>
    <w:rsid w:val="00AD380A"/>
    <w:rsid w:val="00AD4B11"/>
    <w:rsid w:val="00AD5D8B"/>
    <w:rsid w:val="00AE02FE"/>
    <w:rsid w:val="00AE06DF"/>
    <w:rsid w:val="00AE0BC2"/>
    <w:rsid w:val="00AE4E35"/>
    <w:rsid w:val="00AE6074"/>
    <w:rsid w:val="00AE60E9"/>
    <w:rsid w:val="00AE7E48"/>
    <w:rsid w:val="00AF3337"/>
    <w:rsid w:val="00AF3C97"/>
    <w:rsid w:val="00AF5062"/>
    <w:rsid w:val="00AF52B9"/>
    <w:rsid w:val="00AF7073"/>
    <w:rsid w:val="00AF7786"/>
    <w:rsid w:val="00AF7EA5"/>
    <w:rsid w:val="00B03D27"/>
    <w:rsid w:val="00B0675B"/>
    <w:rsid w:val="00B1301A"/>
    <w:rsid w:val="00B135CF"/>
    <w:rsid w:val="00B17075"/>
    <w:rsid w:val="00B17D58"/>
    <w:rsid w:val="00B2424E"/>
    <w:rsid w:val="00B2550A"/>
    <w:rsid w:val="00B26091"/>
    <w:rsid w:val="00B27A44"/>
    <w:rsid w:val="00B3680B"/>
    <w:rsid w:val="00B425EB"/>
    <w:rsid w:val="00B43C94"/>
    <w:rsid w:val="00B6067C"/>
    <w:rsid w:val="00B60933"/>
    <w:rsid w:val="00B613D4"/>
    <w:rsid w:val="00B64547"/>
    <w:rsid w:val="00B649D1"/>
    <w:rsid w:val="00B833AB"/>
    <w:rsid w:val="00B942E5"/>
    <w:rsid w:val="00B9490A"/>
    <w:rsid w:val="00BA029A"/>
    <w:rsid w:val="00BA3E51"/>
    <w:rsid w:val="00BA5989"/>
    <w:rsid w:val="00BA5EE1"/>
    <w:rsid w:val="00BA6B19"/>
    <w:rsid w:val="00BB33FB"/>
    <w:rsid w:val="00BB36E9"/>
    <w:rsid w:val="00BB42A1"/>
    <w:rsid w:val="00BB5624"/>
    <w:rsid w:val="00BB7396"/>
    <w:rsid w:val="00BC0B9A"/>
    <w:rsid w:val="00BC1934"/>
    <w:rsid w:val="00BC3E17"/>
    <w:rsid w:val="00BC4D0C"/>
    <w:rsid w:val="00BD17A3"/>
    <w:rsid w:val="00BD3E6A"/>
    <w:rsid w:val="00BD43FB"/>
    <w:rsid w:val="00BD6378"/>
    <w:rsid w:val="00BE0102"/>
    <w:rsid w:val="00BE6B2F"/>
    <w:rsid w:val="00BF3063"/>
    <w:rsid w:val="00BF3C9D"/>
    <w:rsid w:val="00BF46FC"/>
    <w:rsid w:val="00BF7E6B"/>
    <w:rsid w:val="00C03D33"/>
    <w:rsid w:val="00C118F7"/>
    <w:rsid w:val="00C145E4"/>
    <w:rsid w:val="00C163A1"/>
    <w:rsid w:val="00C260B8"/>
    <w:rsid w:val="00C27D9D"/>
    <w:rsid w:val="00C35C87"/>
    <w:rsid w:val="00C44E23"/>
    <w:rsid w:val="00C46F1F"/>
    <w:rsid w:val="00C50356"/>
    <w:rsid w:val="00C549B6"/>
    <w:rsid w:val="00C54F4F"/>
    <w:rsid w:val="00C61767"/>
    <w:rsid w:val="00C624BD"/>
    <w:rsid w:val="00C6310F"/>
    <w:rsid w:val="00C63349"/>
    <w:rsid w:val="00C64882"/>
    <w:rsid w:val="00C653B2"/>
    <w:rsid w:val="00C653F5"/>
    <w:rsid w:val="00C6644F"/>
    <w:rsid w:val="00C66CD5"/>
    <w:rsid w:val="00C7006A"/>
    <w:rsid w:val="00C7095E"/>
    <w:rsid w:val="00C7435C"/>
    <w:rsid w:val="00C77EAB"/>
    <w:rsid w:val="00C807C4"/>
    <w:rsid w:val="00C80E1E"/>
    <w:rsid w:val="00C827C7"/>
    <w:rsid w:val="00C83B9F"/>
    <w:rsid w:val="00C86A51"/>
    <w:rsid w:val="00C87118"/>
    <w:rsid w:val="00C87939"/>
    <w:rsid w:val="00C90FA9"/>
    <w:rsid w:val="00C93944"/>
    <w:rsid w:val="00C946E7"/>
    <w:rsid w:val="00C965F5"/>
    <w:rsid w:val="00C97AD7"/>
    <w:rsid w:val="00C97E08"/>
    <w:rsid w:val="00CA45E0"/>
    <w:rsid w:val="00CA4FC4"/>
    <w:rsid w:val="00CA78BA"/>
    <w:rsid w:val="00CB2303"/>
    <w:rsid w:val="00CB2545"/>
    <w:rsid w:val="00CB31B6"/>
    <w:rsid w:val="00CB4C3B"/>
    <w:rsid w:val="00CB5B93"/>
    <w:rsid w:val="00CC0CDE"/>
    <w:rsid w:val="00CC5495"/>
    <w:rsid w:val="00CC559B"/>
    <w:rsid w:val="00CD04F5"/>
    <w:rsid w:val="00CD3BA1"/>
    <w:rsid w:val="00CD3BA5"/>
    <w:rsid w:val="00CD4246"/>
    <w:rsid w:val="00CE0019"/>
    <w:rsid w:val="00CE14AB"/>
    <w:rsid w:val="00CE5FE2"/>
    <w:rsid w:val="00CF0582"/>
    <w:rsid w:val="00CF3525"/>
    <w:rsid w:val="00D02603"/>
    <w:rsid w:val="00D0466C"/>
    <w:rsid w:val="00D04834"/>
    <w:rsid w:val="00D10C00"/>
    <w:rsid w:val="00D238B1"/>
    <w:rsid w:val="00D25DD9"/>
    <w:rsid w:val="00D26A8D"/>
    <w:rsid w:val="00D323FF"/>
    <w:rsid w:val="00D34F77"/>
    <w:rsid w:val="00D43F35"/>
    <w:rsid w:val="00D46BE9"/>
    <w:rsid w:val="00D52955"/>
    <w:rsid w:val="00D539B5"/>
    <w:rsid w:val="00D57514"/>
    <w:rsid w:val="00D601D5"/>
    <w:rsid w:val="00D62EB9"/>
    <w:rsid w:val="00D66CB9"/>
    <w:rsid w:val="00D70C0F"/>
    <w:rsid w:val="00D72174"/>
    <w:rsid w:val="00D723D2"/>
    <w:rsid w:val="00D73D6E"/>
    <w:rsid w:val="00D7546B"/>
    <w:rsid w:val="00D77076"/>
    <w:rsid w:val="00D82298"/>
    <w:rsid w:val="00D830DC"/>
    <w:rsid w:val="00D84097"/>
    <w:rsid w:val="00D86A3E"/>
    <w:rsid w:val="00D91721"/>
    <w:rsid w:val="00D951E9"/>
    <w:rsid w:val="00D959F9"/>
    <w:rsid w:val="00D95D18"/>
    <w:rsid w:val="00D96906"/>
    <w:rsid w:val="00DA0E08"/>
    <w:rsid w:val="00DA4F28"/>
    <w:rsid w:val="00DA57D5"/>
    <w:rsid w:val="00DA5810"/>
    <w:rsid w:val="00DA6E7F"/>
    <w:rsid w:val="00DA6F7C"/>
    <w:rsid w:val="00DA7FED"/>
    <w:rsid w:val="00DB03DA"/>
    <w:rsid w:val="00DB0AD7"/>
    <w:rsid w:val="00DB202A"/>
    <w:rsid w:val="00DB2639"/>
    <w:rsid w:val="00DB2C60"/>
    <w:rsid w:val="00DB6D5D"/>
    <w:rsid w:val="00DB7B2A"/>
    <w:rsid w:val="00DC0563"/>
    <w:rsid w:val="00DC2122"/>
    <w:rsid w:val="00DC434A"/>
    <w:rsid w:val="00DD1E6C"/>
    <w:rsid w:val="00DD5F7F"/>
    <w:rsid w:val="00DE1551"/>
    <w:rsid w:val="00DE1E4E"/>
    <w:rsid w:val="00DE4065"/>
    <w:rsid w:val="00DE45D5"/>
    <w:rsid w:val="00DE47F2"/>
    <w:rsid w:val="00DE7234"/>
    <w:rsid w:val="00DF12F0"/>
    <w:rsid w:val="00DF21F1"/>
    <w:rsid w:val="00DF3488"/>
    <w:rsid w:val="00DF6B35"/>
    <w:rsid w:val="00E01550"/>
    <w:rsid w:val="00E02182"/>
    <w:rsid w:val="00E06132"/>
    <w:rsid w:val="00E06BDB"/>
    <w:rsid w:val="00E11551"/>
    <w:rsid w:val="00E1254D"/>
    <w:rsid w:val="00E16BF7"/>
    <w:rsid w:val="00E16D24"/>
    <w:rsid w:val="00E17E2F"/>
    <w:rsid w:val="00E21901"/>
    <w:rsid w:val="00E24CD2"/>
    <w:rsid w:val="00E26DC2"/>
    <w:rsid w:val="00E27457"/>
    <w:rsid w:val="00E2775F"/>
    <w:rsid w:val="00E312FE"/>
    <w:rsid w:val="00E3315F"/>
    <w:rsid w:val="00E34A54"/>
    <w:rsid w:val="00E36776"/>
    <w:rsid w:val="00E4159C"/>
    <w:rsid w:val="00E445BC"/>
    <w:rsid w:val="00E44A87"/>
    <w:rsid w:val="00E53A8C"/>
    <w:rsid w:val="00E5442D"/>
    <w:rsid w:val="00E6186F"/>
    <w:rsid w:val="00E62F25"/>
    <w:rsid w:val="00E6356F"/>
    <w:rsid w:val="00E65334"/>
    <w:rsid w:val="00E717D9"/>
    <w:rsid w:val="00E746C9"/>
    <w:rsid w:val="00E8612F"/>
    <w:rsid w:val="00E90675"/>
    <w:rsid w:val="00E947BD"/>
    <w:rsid w:val="00E953B2"/>
    <w:rsid w:val="00E95790"/>
    <w:rsid w:val="00EA139C"/>
    <w:rsid w:val="00EA155F"/>
    <w:rsid w:val="00EA4C78"/>
    <w:rsid w:val="00EA63B1"/>
    <w:rsid w:val="00EA73C5"/>
    <w:rsid w:val="00EB2907"/>
    <w:rsid w:val="00EC49E5"/>
    <w:rsid w:val="00EC5F06"/>
    <w:rsid w:val="00ED05C6"/>
    <w:rsid w:val="00ED1E7C"/>
    <w:rsid w:val="00ED1F53"/>
    <w:rsid w:val="00ED2FBB"/>
    <w:rsid w:val="00ED7138"/>
    <w:rsid w:val="00EE19DD"/>
    <w:rsid w:val="00EE4AA7"/>
    <w:rsid w:val="00EE75B5"/>
    <w:rsid w:val="00EF3326"/>
    <w:rsid w:val="00EF54C4"/>
    <w:rsid w:val="00EF56FF"/>
    <w:rsid w:val="00EF655B"/>
    <w:rsid w:val="00EF7764"/>
    <w:rsid w:val="00F008D3"/>
    <w:rsid w:val="00F01F99"/>
    <w:rsid w:val="00F03734"/>
    <w:rsid w:val="00F03C27"/>
    <w:rsid w:val="00F1404E"/>
    <w:rsid w:val="00F17539"/>
    <w:rsid w:val="00F20CB1"/>
    <w:rsid w:val="00F20D5B"/>
    <w:rsid w:val="00F20D9D"/>
    <w:rsid w:val="00F23049"/>
    <w:rsid w:val="00F24631"/>
    <w:rsid w:val="00F24F8B"/>
    <w:rsid w:val="00F25467"/>
    <w:rsid w:val="00F255D1"/>
    <w:rsid w:val="00F26583"/>
    <w:rsid w:val="00F314B0"/>
    <w:rsid w:val="00F323FF"/>
    <w:rsid w:val="00F344EF"/>
    <w:rsid w:val="00F35ADF"/>
    <w:rsid w:val="00F35B5F"/>
    <w:rsid w:val="00F3678C"/>
    <w:rsid w:val="00F451BA"/>
    <w:rsid w:val="00F45C26"/>
    <w:rsid w:val="00F50A1D"/>
    <w:rsid w:val="00F513DB"/>
    <w:rsid w:val="00F53915"/>
    <w:rsid w:val="00F54856"/>
    <w:rsid w:val="00F57E5C"/>
    <w:rsid w:val="00F605DE"/>
    <w:rsid w:val="00F610E8"/>
    <w:rsid w:val="00F61365"/>
    <w:rsid w:val="00F61834"/>
    <w:rsid w:val="00F62830"/>
    <w:rsid w:val="00F63377"/>
    <w:rsid w:val="00F64940"/>
    <w:rsid w:val="00F654F0"/>
    <w:rsid w:val="00F656D5"/>
    <w:rsid w:val="00F66400"/>
    <w:rsid w:val="00F700E6"/>
    <w:rsid w:val="00F772D2"/>
    <w:rsid w:val="00F8023D"/>
    <w:rsid w:val="00F8084F"/>
    <w:rsid w:val="00F81EDB"/>
    <w:rsid w:val="00F85F93"/>
    <w:rsid w:val="00F921AB"/>
    <w:rsid w:val="00F97282"/>
    <w:rsid w:val="00FA25E9"/>
    <w:rsid w:val="00FA5C6A"/>
    <w:rsid w:val="00FB4008"/>
    <w:rsid w:val="00FB5426"/>
    <w:rsid w:val="00FC1A26"/>
    <w:rsid w:val="00FD1F06"/>
    <w:rsid w:val="00FD20AD"/>
    <w:rsid w:val="00FD2EEB"/>
    <w:rsid w:val="00FD3D3D"/>
    <w:rsid w:val="00FD6ABF"/>
    <w:rsid w:val="00FE13ED"/>
    <w:rsid w:val="00FE2769"/>
    <w:rsid w:val="00FE67A4"/>
    <w:rsid w:val="00FE7107"/>
    <w:rsid w:val="00FF12BD"/>
    <w:rsid w:val="00FF2814"/>
    <w:rsid w:val="00FF4930"/>
    <w:rsid w:val="00FF5D10"/>
    <w:rsid w:val="00FF69DB"/>
    <w:rsid w:val="00FF6A6A"/>
    <w:rsid w:val="00FF7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C54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next w:val="paragraph"/>
    <w:link w:val="H1Char"/>
    <w:qFormat/>
    <w:rsid w:val="009358D6"/>
    <w:pPr>
      <w:numPr>
        <w:numId w:val="27"/>
      </w:numPr>
      <w:tabs>
        <w:tab w:val="left" w:pos="227"/>
      </w:tabs>
      <w:autoSpaceDE w:val="0"/>
      <w:autoSpaceDN w:val="0"/>
      <w:adjustRightInd w:val="0"/>
      <w:spacing w:before="360" w:after="240" w:line="240" w:lineRule="auto"/>
    </w:pPr>
    <w:rPr>
      <w:rFonts w:ascii="Palatino Linotype" w:eastAsia="PMingLiU" w:hAnsi="Palatino Linotype" w:cs="Times New Roman"/>
      <w:b/>
      <w:bCs/>
      <w:szCs w:val="20"/>
      <w:lang w:val="en-GB" w:eastAsia="de-AT"/>
    </w:rPr>
  </w:style>
  <w:style w:type="character" w:customStyle="1" w:styleId="H1Char">
    <w:name w:val="H1 Char"/>
    <w:link w:val="H1"/>
    <w:locked/>
    <w:rsid w:val="009358D6"/>
    <w:rPr>
      <w:rFonts w:ascii="Palatino Linotype" w:eastAsia="PMingLiU" w:hAnsi="Palatino Linotype" w:cs="Times New Roman"/>
      <w:b/>
      <w:bCs/>
      <w:szCs w:val="20"/>
      <w:lang w:val="en-GB" w:eastAsia="de-AT"/>
    </w:rPr>
  </w:style>
  <w:style w:type="paragraph" w:customStyle="1" w:styleId="H2">
    <w:name w:val="H2"/>
    <w:basedOn w:val="a"/>
    <w:next w:val="paragraph"/>
    <w:qFormat/>
    <w:rsid w:val="009358D6"/>
    <w:pPr>
      <w:numPr>
        <w:ilvl w:val="1"/>
        <w:numId w:val="27"/>
      </w:numPr>
      <w:autoSpaceDE w:val="0"/>
      <w:autoSpaceDN w:val="0"/>
      <w:adjustRightInd w:val="0"/>
      <w:spacing w:before="280" w:after="240" w:line="240" w:lineRule="auto"/>
    </w:pPr>
    <w:rPr>
      <w:rFonts w:ascii="Palatino Linotype" w:eastAsia="PMingLiU" w:hAnsi="Palatino Linotype" w:cs="Times New Roman"/>
      <w:b/>
      <w:bCs/>
      <w:sz w:val="20"/>
      <w:szCs w:val="20"/>
      <w:lang w:val="en-GB" w:eastAsia="de-AT"/>
    </w:rPr>
  </w:style>
  <w:style w:type="paragraph" w:customStyle="1" w:styleId="H3">
    <w:name w:val="H3"/>
    <w:basedOn w:val="H2"/>
    <w:next w:val="paragraph"/>
    <w:qFormat/>
    <w:rsid w:val="009358D6"/>
    <w:pPr>
      <w:numPr>
        <w:ilvl w:val="2"/>
      </w:numPr>
    </w:pPr>
    <w:rPr>
      <w:b w:val="0"/>
      <w:i/>
      <w:lang w:eastAsia="en-US"/>
    </w:rPr>
  </w:style>
  <w:style w:type="paragraph" w:customStyle="1" w:styleId="H4">
    <w:name w:val="H4"/>
    <w:basedOn w:val="a"/>
    <w:next w:val="paragraph"/>
    <w:qFormat/>
    <w:rsid w:val="009358D6"/>
    <w:pPr>
      <w:numPr>
        <w:ilvl w:val="3"/>
        <w:numId w:val="27"/>
      </w:numPr>
      <w:spacing w:before="120" w:after="120" w:line="240" w:lineRule="auto"/>
    </w:pPr>
    <w:rPr>
      <w:rFonts w:ascii="Palatino Linotype" w:eastAsia="Times New Roman" w:hAnsi="Palatino Linotype" w:cs="Times New Roman"/>
      <w:i/>
      <w:iCs/>
      <w:sz w:val="18"/>
      <w:szCs w:val="20"/>
      <w:lang w:val="en-GB" w:eastAsia="de-AT"/>
    </w:rPr>
  </w:style>
  <w:style w:type="paragraph" w:customStyle="1" w:styleId="paragraph">
    <w:name w:val="paragraph"/>
    <w:basedOn w:val="a"/>
    <w:qFormat/>
    <w:rsid w:val="008C5FD9"/>
    <w:pPr>
      <w:spacing w:before="120" w:after="120" w:line="240" w:lineRule="auto"/>
    </w:pPr>
    <w:rPr>
      <w:rFonts w:ascii="Palatino Linotype" w:eastAsia="Times New Roman" w:hAnsi="Palatino Linotype" w:cs="Times New Roman"/>
      <w:sz w:val="18"/>
      <w:szCs w:val="20"/>
      <w:lang w:val="en-GB" w:eastAsia="de-AT"/>
    </w:rPr>
  </w:style>
  <w:style w:type="paragraph" w:customStyle="1" w:styleId="figcaption">
    <w:name w:val="figcaption"/>
    <w:basedOn w:val="a"/>
    <w:next w:val="paragraph"/>
    <w:rsid w:val="00795B9A"/>
    <w:pPr>
      <w:numPr>
        <w:numId w:val="1"/>
      </w:numPr>
      <w:tabs>
        <w:tab w:val="left" w:pos="703"/>
        <w:tab w:val="left" w:pos="794"/>
        <w:tab w:val="left" w:pos="879"/>
      </w:tabs>
      <w:autoSpaceDE w:val="0"/>
      <w:autoSpaceDN w:val="0"/>
      <w:adjustRightInd w:val="0"/>
      <w:spacing w:before="80" w:after="180" w:line="240" w:lineRule="auto"/>
    </w:pPr>
    <w:rPr>
      <w:rFonts w:ascii="Palatino Linotype" w:eastAsia="PMingLiU" w:hAnsi="Palatino Linotype" w:cs="Times New Roman"/>
      <w:sz w:val="16"/>
      <w:szCs w:val="18"/>
      <w:lang w:val="en-GB" w:eastAsia="de-AT"/>
    </w:rPr>
  </w:style>
  <w:style w:type="paragraph" w:customStyle="1" w:styleId="schemecaption">
    <w:name w:val="schemecaption"/>
    <w:basedOn w:val="a"/>
    <w:rsid w:val="009A7ED5"/>
    <w:pPr>
      <w:numPr>
        <w:numId w:val="2"/>
      </w:numPr>
      <w:tabs>
        <w:tab w:val="left" w:pos="907"/>
        <w:tab w:val="left" w:pos="1021"/>
      </w:tabs>
      <w:spacing w:before="80" w:after="180" w:line="240" w:lineRule="auto"/>
    </w:pPr>
    <w:rPr>
      <w:rFonts w:ascii="Palatino Linotype" w:eastAsia="PMingLiU" w:hAnsi="Palatino Linotype" w:cs="Times New Roman"/>
      <w:sz w:val="16"/>
      <w:szCs w:val="24"/>
      <w:lang w:val="en-GB" w:eastAsia="de-AT"/>
    </w:rPr>
  </w:style>
  <w:style w:type="paragraph" w:customStyle="1" w:styleId="tabcaption">
    <w:name w:val="tabcaption"/>
    <w:basedOn w:val="a"/>
    <w:rsid w:val="00144337"/>
    <w:pPr>
      <w:numPr>
        <w:numId w:val="3"/>
      </w:numPr>
      <w:tabs>
        <w:tab w:val="left" w:pos="652"/>
        <w:tab w:val="left" w:pos="737"/>
        <w:tab w:val="left" w:pos="822"/>
      </w:tabs>
      <w:spacing w:before="80" w:after="180" w:line="240" w:lineRule="auto"/>
    </w:pPr>
    <w:rPr>
      <w:rFonts w:ascii="Palatino Linotype" w:eastAsia="Times New Roman" w:hAnsi="Palatino Linotype" w:cs="Times New Roman"/>
      <w:sz w:val="16"/>
      <w:szCs w:val="20"/>
      <w:lang w:val="en-GB" w:eastAsia="de-AT"/>
    </w:rPr>
  </w:style>
  <w:style w:type="paragraph" w:customStyle="1" w:styleId="Authorname">
    <w:name w:val="Author name"/>
    <w:basedOn w:val="a"/>
    <w:rsid w:val="00F700E6"/>
    <w:pPr>
      <w:spacing w:before="360" w:after="180" w:line="240" w:lineRule="auto"/>
      <w:contextualSpacing/>
    </w:pPr>
    <w:rPr>
      <w:rFonts w:ascii="Arial" w:eastAsia="PMingLiU" w:hAnsi="Arial" w:cs="Times New Roman"/>
      <w:lang w:val="en-GB" w:eastAsia="de-AT"/>
    </w:rPr>
  </w:style>
  <w:style w:type="paragraph" w:customStyle="1" w:styleId="Affiliation">
    <w:name w:val="Affiliation"/>
    <w:basedOn w:val="a"/>
    <w:rsid w:val="00027B32"/>
    <w:pPr>
      <w:suppressAutoHyphens/>
      <w:spacing w:before="160" w:after="600" w:line="240" w:lineRule="auto"/>
      <w:contextualSpacing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bullets">
    <w:name w:val="bullets"/>
    <w:basedOn w:val="a"/>
    <w:rsid w:val="00144337"/>
    <w:pPr>
      <w:numPr>
        <w:numId w:val="4"/>
      </w:numPr>
      <w:autoSpaceDE w:val="0"/>
      <w:autoSpaceDN w:val="0"/>
      <w:adjustRightInd w:val="0"/>
      <w:spacing w:after="0" w:line="240" w:lineRule="auto"/>
      <w:ind w:left="357" w:hanging="357"/>
    </w:pPr>
    <w:rPr>
      <w:rFonts w:ascii="Palatino Linotype" w:eastAsia="PMingLiU" w:hAnsi="Palatino Linotype" w:cs="Times New Roman"/>
      <w:sz w:val="18"/>
      <w:szCs w:val="18"/>
      <w:lang w:val="en-GB" w:eastAsia="de-AT"/>
    </w:rPr>
  </w:style>
  <w:style w:type="paragraph" w:customStyle="1" w:styleId="dash">
    <w:name w:val="dash"/>
    <w:basedOn w:val="a"/>
    <w:rsid w:val="00144337"/>
    <w:pPr>
      <w:numPr>
        <w:numId w:val="5"/>
      </w:numPr>
      <w:spacing w:after="0" w:line="240" w:lineRule="auto"/>
      <w:ind w:left="357" w:hanging="357"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numbering1">
    <w:name w:val="numbering 1"/>
    <w:basedOn w:val="a"/>
    <w:rsid w:val="003307E2"/>
    <w:pPr>
      <w:numPr>
        <w:numId w:val="6"/>
      </w:numPr>
      <w:spacing w:after="0" w:line="240" w:lineRule="auto"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numberingi">
    <w:name w:val="numbering i"/>
    <w:basedOn w:val="a"/>
    <w:rsid w:val="008B1C76"/>
    <w:pPr>
      <w:numPr>
        <w:numId w:val="7"/>
      </w:numPr>
      <w:suppressAutoHyphens/>
      <w:spacing w:after="0" w:line="240" w:lineRule="auto"/>
    </w:pPr>
    <w:rPr>
      <w:rFonts w:ascii="Palatino Linotype" w:eastAsia="DFKai-SB" w:hAnsi="Palatino Linotype" w:cs="Times New Roman"/>
      <w:color w:val="000000"/>
      <w:sz w:val="18"/>
      <w:szCs w:val="18"/>
      <w:lang w:val="en-GB" w:eastAsia="zh-TW"/>
    </w:rPr>
  </w:style>
  <w:style w:type="paragraph" w:customStyle="1" w:styleId="numberinga">
    <w:name w:val="numbering a"/>
    <w:basedOn w:val="a"/>
    <w:rsid w:val="008B1C76"/>
    <w:pPr>
      <w:numPr>
        <w:numId w:val="9"/>
      </w:numPr>
      <w:spacing w:after="0" w:line="240" w:lineRule="auto"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tbltext">
    <w:name w:val="tbltext"/>
    <w:basedOn w:val="a"/>
    <w:rsid w:val="00B03D27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GB" w:eastAsia="de-AT"/>
    </w:rPr>
  </w:style>
  <w:style w:type="paragraph" w:customStyle="1" w:styleId="steps">
    <w:name w:val="steps"/>
    <w:basedOn w:val="a"/>
    <w:rsid w:val="008B1C76"/>
    <w:pPr>
      <w:numPr>
        <w:numId w:val="10"/>
      </w:numPr>
      <w:spacing w:after="0" w:line="240" w:lineRule="auto"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Quotes">
    <w:name w:val="Quotes"/>
    <w:basedOn w:val="a"/>
    <w:rsid w:val="008B1C76"/>
    <w:pPr>
      <w:spacing w:before="120" w:after="120" w:line="240" w:lineRule="auto"/>
      <w:ind w:left="357"/>
    </w:pPr>
    <w:rPr>
      <w:rFonts w:ascii="Palatino Linotype" w:eastAsia="PMingLiU" w:hAnsi="Palatino Linotype" w:cs="Times New Roman"/>
      <w:i/>
      <w:iCs/>
      <w:sz w:val="18"/>
      <w:szCs w:val="24"/>
      <w:lang w:val="en-GB" w:eastAsia="de-AT"/>
    </w:rPr>
  </w:style>
  <w:style w:type="paragraph" w:customStyle="1" w:styleId="equations">
    <w:name w:val="equations"/>
    <w:basedOn w:val="a"/>
    <w:next w:val="paragraph"/>
    <w:rsid w:val="008B1C76"/>
    <w:pPr>
      <w:tabs>
        <w:tab w:val="center" w:pos="3686"/>
        <w:tab w:val="right" w:pos="7371"/>
      </w:tabs>
      <w:autoSpaceDE w:val="0"/>
      <w:autoSpaceDN w:val="0"/>
      <w:adjustRightInd w:val="0"/>
      <w:spacing w:before="180" w:after="120" w:line="240" w:lineRule="auto"/>
      <w:ind w:left="147"/>
      <w:jc w:val="center"/>
    </w:pPr>
    <w:rPr>
      <w:rFonts w:ascii="Palatino Linotype" w:eastAsia="PMingLiU" w:hAnsi="Palatino Linotype" w:cs="Times New Roman"/>
      <w:sz w:val="18"/>
      <w:szCs w:val="18"/>
      <w:lang w:val="en-GB" w:eastAsia="de-AT"/>
    </w:rPr>
  </w:style>
  <w:style w:type="paragraph" w:customStyle="1" w:styleId="ChapterTitle">
    <w:name w:val="ChapterTitle"/>
    <w:basedOn w:val="a"/>
    <w:next w:val="a"/>
    <w:rsid w:val="00B03D27"/>
    <w:pPr>
      <w:spacing w:before="360" w:after="600" w:line="288" w:lineRule="auto"/>
    </w:pPr>
    <w:rPr>
      <w:rFonts w:ascii="Arial Black" w:eastAsia="PMingLiU" w:hAnsi="Arial Black" w:cs="Times New Roman"/>
      <w:b/>
      <w:sz w:val="32"/>
      <w:szCs w:val="24"/>
      <w:lang w:eastAsia="de-AT"/>
    </w:rPr>
  </w:style>
  <w:style w:type="paragraph" w:styleId="a3">
    <w:name w:val="List Paragraph"/>
    <w:basedOn w:val="a"/>
    <w:uiPriority w:val="34"/>
    <w:rsid w:val="00ED05C6"/>
    <w:pPr>
      <w:ind w:left="720"/>
      <w:contextualSpacing/>
    </w:pPr>
  </w:style>
  <w:style w:type="paragraph" w:customStyle="1" w:styleId="refs">
    <w:name w:val="refs"/>
    <w:basedOn w:val="a"/>
    <w:rsid w:val="009F3870"/>
    <w:pPr>
      <w:numPr>
        <w:numId w:val="12"/>
      </w:numPr>
      <w:tabs>
        <w:tab w:val="left" w:pos="459"/>
      </w:tabs>
      <w:autoSpaceDE w:val="0"/>
      <w:autoSpaceDN w:val="0"/>
      <w:adjustRightInd w:val="0"/>
      <w:spacing w:after="0" w:line="240" w:lineRule="auto"/>
    </w:pPr>
    <w:rPr>
      <w:rFonts w:ascii="Palatino Linotype" w:eastAsia="PMingLiU" w:hAnsi="Palatino Linotype" w:cs="Times New Roman"/>
      <w:sz w:val="18"/>
      <w:szCs w:val="18"/>
      <w:lang w:val="en-GB" w:eastAsia="de-AT"/>
    </w:rPr>
  </w:style>
  <w:style w:type="paragraph" w:customStyle="1" w:styleId="Figures">
    <w:name w:val="Figures"/>
    <w:basedOn w:val="a"/>
    <w:rsid w:val="001A0FC9"/>
    <w:pPr>
      <w:spacing w:before="180" w:after="0" w:line="240" w:lineRule="auto"/>
      <w:jc w:val="center"/>
    </w:pPr>
    <w:rPr>
      <w:rFonts w:ascii="Palatino Linotype" w:eastAsia="PMingLiU" w:hAnsi="Palatino Linotype" w:cs="Times New Roman"/>
      <w:sz w:val="18"/>
      <w:szCs w:val="24"/>
      <w:lang w:eastAsia="de-AT"/>
    </w:rPr>
  </w:style>
  <w:style w:type="character" w:styleId="a4">
    <w:name w:val="Hyperlink"/>
    <w:basedOn w:val="a0"/>
    <w:uiPriority w:val="99"/>
    <w:unhideWhenUsed/>
    <w:rsid w:val="0006122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67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ibliography"/>
    <w:basedOn w:val="a"/>
    <w:next w:val="a"/>
    <w:uiPriority w:val="37"/>
    <w:unhideWhenUsed/>
    <w:rsid w:val="009F2E22"/>
  </w:style>
  <w:style w:type="paragraph" w:styleId="a7">
    <w:name w:val="Balloon Text"/>
    <w:basedOn w:val="a"/>
    <w:link w:val="a8"/>
    <w:uiPriority w:val="99"/>
    <w:semiHidden/>
    <w:unhideWhenUsed/>
    <w:rsid w:val="0071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10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4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5">
    <w:name w:val="H5+"/>
    <w:basedOn w:val="H4"/>
    <w:next w:val="paragraph"/>
    <w:qFormat/>
    <w:rsid w:val="009358D6"/>
    <w:pPr>
      <w:numPr>
        <w:ilvl w:val="4"/>
      </w:numPr>
    </w:pPr>
  </w:style>
  <w:style w:type="numbering" w:customStyle="1" w:styleId="Headings">
    <w:name w:val="Headings"/>
    <w:uiPriority w:val="99"/>
    <w:rsid w:val="009358D6"/>
    <w:pPr>
      <w:numPr>
        <w:numId w:val="27"/>
      </w:numPr>
    </w:pPr>
  </w:style>
  <w:style w:type="paragraph" w:customStyle="1" w:styleId="footnotes">
    <w:name w:val="footnotes"/>
    <w:basedOn w:val="paragraph"/>
    <w:rsid w:val="009256E4"/>
    <w:pPr>
      <w:spacing w:before="0" w:after="0"/>
    </w:pPr>
    <w:rPr>
      <w:sz w:val="14"/>
    </w:rPr>
  </w:style>
  <w:style w:type="character" w:styleId="a9">
    <w:name w:val="Placeholder Text"/>
    <w:basedOn w:val="a0"/>
    <w:uiPriority w:val="99"/>
    <w:semiHidden/>
    <w:rsid w:val="00701CA9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DA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A7FED"/>
  </w:style>
  <w:style w:type="paragraph" w:styleId="ac">
    <w:name w:val="footer"/>
    <w:basedOn w:val="a"/>
    <w:link w:val="ad"/>
    <w:uiPriority w:val="99"/>
    <w:semiHidden/>
    <w:unhideWhenUsed/>
    <w:rsid w:val="00DA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DA7FED"/>
  </w:style>
  <w:style w:type="paragraph" w:styleId="ae">
    <w:name w:val="footnote text"/>
    <w:basedOn w:val="a"/>
    <w:link w:val="af"/>
    <w:uiPriority w:val="99"/>
    <w:semiHidden/>
    <w:unhideWhenUsed/>
    <w:rsid w:val="00FD20AD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FD20AD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D20AD"/>
    <w:rPr>
      <w:vertAlign w:val="superscript"/>
    </w:rPr>
  </w:style>
  <w:style w:type="paragraph" w:customStyle="1" w:styleId="preformat">
    <w:name w:val="preformat"/>
    <w:basedOn w:val="paragraph"/>
    <w:rsid w:val="007D2EE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40" w:after="40"/>
    </w:pPr>
    <w:rPr>
      <w:rFonts w:ascii="Courier New" w:hAnsi="Courier New"/>
      <w:sz w:val="16"/>
    </w:rPr>
  </w:style>
  <w:style w:type="paragraph" w:customStyle="1" w:styleId="tables">
    <w:name w:val="tables"/>
    <w:basedOn w:val="Figures"/>
    <w:rsid w:val="00D77076"/>
  </w:style>
  <w:style w:type="paragraph" w:customStyle="1" w:styleId="centered">
    <w:name w:val="centered"/>
    <w:basedOn w:val="equations"/>
    <w:rsid w:val="002B1600"/>
  </w:style>
  <w:style w:type="paragraph" w:customStyle="1" w:styleId="Kewords">
    <w:name w:val="Kewords"/>
    <w:basedOn w:val="paragraph"/>
    <w:rsid w:val="00027B32"/>
    <w:pPr>
      <w:spacing w:after="120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rsid w:val="00C54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a"/>
    <w:next w:val="paragraph"/>
    <w:link w:val="H1Char"/>
    <w:qFormat/>
    <w:rsid w:val="009358D6"/>
    <w:pPr>
      <w:numPr>
        <w:numId w:val="27"/>
      </w:numPr>
      <w:tabs>
        <w:tab w:val="left" w:pos="227"/>
      </w:tabs>
      <w:autoSpaceDE w:val="0"/>
      <w:autoSpaceDN w:val="0"/>
      <w:adjustRightInd w:val="0"/>
      <w:spacing w:before="360" w:after="240" w:line="240" w:lineRule="auto"/>
    </w:pPr>
    <w:rPr>
      <w:rFonts w:ascii="Palatino Linotype" w:eastAsia="PMingLiU" w:hAnsi="Palatino Linotype" w:cs="Times New Roman"/>
      <w:b/>
      <w:bCs/>
      <w:szCs w:val="20"/>
      <w:lang w:val="en-GB" w:eastAsia="de-AT"/>
    </w:rPr>
  </w:style>
  <w:style w:type="character" w:customStyle="1" w:styleId="H1Char">
    <w:name w:val="H1 Char"/>
    <w:link w:val="H1"/>
    <w:locked/>
    <w:rsid w:val="009358D6"/>
    <w:rPr>
      <w:rFonts w:ascii="Palatino Linotype" w:eastAsia="PMingLiU" w:hAnsi="Palatino Linotype" w:cs="Times New Roman"/>
      <w:b/>
      <w:bCs/>
      <w:szCs w:val="20"/>
      <w:lang w:val="en-GB" w:eastAsia="de-AT"/>
    </w:rPr>
  </w:style>
  <w:style w:type="paragraph" w:customStyle="1" w:styleId="H2">
    <w:name w:val="H2"/>
    <w:basedOn w:val="a"/>
    <w:next w:val="paragraph"/>
    <w:qFormat/>
    <w:rsid w:val="009358D6"/>
    <w:pPr>
      <w:numPr>
        <w:ilvl w:val="1"/>
        <w:numId w:val="27"/>
      </w:numPr>
      <w:autoSpaceDE w:val="0"/>
      <w:autoSpaceDN w:val="0"/>
      <w:adjustRightInd w:val="0"/>
      <w:spacing w:before="280" w:after="240" w:line="240" w:lineRule="auto"/>
    </w:pPr>
    <w:rPr>
      <w:rFonts w:ascii="Palatino Linotype" w:eastAsia="PMingLiU" w:hAnsi="Palatino Linotype" w:cs="Times New Roman"/>
      <w:b/>
      <w:bCs/>
      <w:sz w:val="20"/>
      <w:szCs w:val="20"/>
      <w:lang w:val="en-GB" w:eastAsia="de-AT"/>
    </w:rPr>
  </w:style>
  <w:style w:type="paragraph" w:customStyle="1" w:styleId="H3">
    <w:name w:val="H3"/>
    <w:basedOn w:val="H2"/>
    <w:next w:val="paragraph"/>
    <w:qFormat/>
    <w:rsid w:val="009358D6"/>
    <w:pPr>
      <w:numPr>
        <w:ilvl w:val="2"/>
      </w:numPr>
    </w:pPr>
    <w:rPr>
      <w:b w:val="0"/>
      <w:i/>
      <w:lang w:eastAsia="en-US"/>
    </w:rPr>
  </w:style>
  <w:style w:type="paragraph" w:customStyle="1" w:styleId="H4">
    <w:name w:val="H4"/>
    <w:basedOn w:val="a"/>
    <w:next w:val="paragraph"/>
    <w:qFormat/>
    <w:rsid w:val="009358D6"/>
    <w:pPr>
      <w:numPr>
        <w:ilvl w:val="3"/>
        <w:numId w:val="27"/>
      </w:numPr>
      <w:spacing w:before="120" w:after="120" w:line="240" w:lineRule="auto"/>
    </w:pPr>
    <w:rPr>
      <w:rFonts w:ascii="Palatino Linotype" w:eastAsia="Times New Roman" w:hAnsi="Palatino Linotype" w:cs="Times New Roman"/>
      <w:i/>
      <w:iCs/>
      <w:sz w:val="18"/>
      <w:szCs w:val="20"/>
      <w:lang w:val="en-GB" w:eastAsia="de-AT"/>
    </w:rPr>
  </w:style>
  <w:style w:type="paragraph" w:customStyle="1" w:styleId="paragraph">
    <w:name w:val="paragraph"/>
    <w:basedOn w:val="a"/>
    <w:qFormat/>
    <w:rsid w:val="008C5FD9"/>
    <w:pPr>
      <w:spacing w:before="120" w:after="120" w:line="240" w:lineRule="auto"/>
    </w:pPr>
    <w:rPr>
      <w:rFonts w:ascii="Palatino Linotype" w:eastAsia="Times New Roman" w:hAnsi="Palatino Linotype" w:cs="Times New Roman"/>
      <w:sz w:val="18"/>
      <w:szCs w:val="20"/>
      <w:lang w:val="en-GB" w:eastAsia="de-AT"/>
    </w:rPr>
  </w:style>
  <w:style w:type="paragraph" w:customStyle="1" w:styleId="figcaption">
    <w:name w:val="figcaption"/>
    <w:basedOn w:val="a"/>
    <w:next w:val="paragraph"/>
    <w:rsid w:val="00795B9A"/>
    <w:pPr>
      <w:numPr>
        <w:numId w:val="1"/>
      </w:numPr>
      <w:tabs>
        <w:tab w:val="left" w:pos="703"/>
        <w:tab w:val="left" w:pos="794"/>
        <w:tab w:val="left" w:pos="879"/>
      </w:tabs>
      <w:autoSpaceDE w:val="0"/>
      <w:autoSpaceDN w:val="0"/>
      <w:adjustRightInd w:val="0"/>
      <w:spacing w:before="80" w:after="180" w:line="240" w:lineRule="auto"/>
    </w:pPr>
    <w:rPr>
      <w:rFonts w:ascii="Palatino Linotype" w:eastAsia="PMingLiU" w:hAnsi="Palatino Linotype" w:cs="Times New Roman"/>
      <w:sz w:val="16"/>
      <w:szCs w:val="18"/>
      <w:lang w:val="en-GB" w:eastAsia="de-AT"/>
    </w:rPr>
  </w:style>
  <w:style w:type="paragraph" w:customStyle="1" w:styleId="schemecaption">
    <w:name w:val="schemecaption"/>
    <w:basedOn w:val="a"/>
    <w:rsid w:val="009A7ED5"/>
    <w:pPr>
      <w:numPr>
        <w:numId w:val="2"/>
      </w:numPr>
      <w:tabs>
        <w:tab w:val="left" w:pos="907"/>
        <w:tab w:val="left" w:pos="1021"/>
      </w:tabs>
      <w:spacing w:before="80" w:after="180" w:line="240" w:lineRule="auto"/>
    </w:pPr>
    <w:rPr>
      <w:rFonts w:ascii="Palatino Linotype" w:eastAsia="PMingLiU" w:hAnsi="Palatino Linotype" w:cs="Times New Roman"/>
      <w:sz w:val="16"/>
      <w:szCs w:val="24"/>
      <w:lang w:val="en-GB" w:eastAsia="de-AT"/>
    </w:rPr>
  </w:style>
  <w:style w:type="paragraph" w:customStyle="1" w:styleId="tabcaption">
    <w:name w:val="tabcaption"/>
    <w:basedOn w:val="a"/>
    <w:rsid w:val="00144337"/>
    <w:pPr>
      <w:numPr>
        <w:numId w:val="3"/>
      </w:numPr>
      <w:tabs>
        <w:tab w:val="left" w:pos="652"/>
        <w:tab w:val="left" w:pos="737"/>
        <w:tab w:val="left" w:pos="822"/>
      </w:tabs>
      <w:spacing w:before="80" w:after="180" w:line="240" w:lineRule="auto"/>
    </w:pPr>
    <w:rPr>
      <w:rFonts w:ascii="Palatino Linotype" w:eastAsia="Times New Roman" w:hAnsi="Palatino Linotype" w:cs="Times New Roman"/>
      <w:sz w:val="16"/>
      <w:szCs w:val="20"/>
      <w:lang w:val="en-GB" w:eastAsia="de-AT"/>
    </w:rPr>
  </w:style>
  <w:style w:type="paragraph" w:customStyle="1" w:styleId="Authorname">
    <w:name w:val="Author name"/>
    <w:basedOn w:val="a"/>
    <w:rsid w:val="00F700E6"/>
    <w:pPr>
      <w:spacing w:before="360" w:after="180" w:line="240" w:lineRule="auto"/>
      <w:contextualSpacing/>
    </w:pPr>
    <w:rPr>
      <w:rFonts w:ascii="Arial" w:eastAsia="PMingLiU" w:hAnsi="Arial" w:cs="Times New Roman"/>
      <w:lang w:val="en-GB" w:eastAsia="de-AT"/>
    </w:rPr>
  </w:style>
  <w:style w:type="paragraph" w:customStyle="1" w:styleId="Affiliation">
    <w:name w:val="Affiliation"/>
    <w:basedOn w:val="a"/>
    <w:rsid w:val="00027B32"/>
    <w:pPr>
      <w:suppressAutoHyphens/>
      <w:spacing w:before="160" w:after="600" w:line="240" w:lineRule="auto"/>
      <w:contextualSpacing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bullets">
    <w:name w:val="bullets"/>
    <w:basedOn w:val="a"/>
    <w:rsid w:val="00144337"/>
    <w:pPr>
      <w:numPr>
        <w:numId w:val="4"/>
      </w:numPr>
      <w:autoSpaceDE w:val="0"/>
      <w:autoSpaceDN w:val="0"/>
      <w:adjustRightInd w:val="0"/>
      <w:spacing w:after="0" w:line="240" w:lineRule="auto"/>
      <w:ind w:left="357" w:hanging="357"/>
    </w:pPr>
    <w:rPr>
      <w:rFonts w:ascii="Palatino Linotype" w:eastAsia="PMingLiU" w:hAnsi="Palatino Linotype" w:cs="Times New Roman"/>
      <w:sz w:val="18"/>
      <w:szCs w:val="18"/>
      <w:lang w:val="en-GB" w:eastAsia="de-AT"/>
    </w:rPr>
  </w:style>
  <w:style w:type="paragraph" w:customStyle="1" w:styleId="dash">
    <w:name w:val="dash"/>
    <w:basedOn w:val="a"/>
    <w:rsid w:val="00144337"/>
    <w:pPr>
      <w:numPr>
        <w:numId w:val="5"/>
      </w:numPr>
      <w:spacing w:after="0" w:line="240" w:lineRule="auto"/>
      <w:ind w:left="357" w:hanging="357"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numbering1">
    <w:name w:val="numbering 1"/>
    <w:basedOn w:val="a"/>
    <w:rsid w:val="003307E2"/>
    <w:pPr>
      <w:numPr>
        <w:numId w:val="6"/>
      </w:numPr>
      <w:spacing w:after="0" w:line="240" w:lineRule="auto"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numberingi">
    <w:name w:val="numbering i"/>
    <w:basedOn w:val="a"/>
    <w:rsid w:val="008B1C76"/>
    <w:pPr>
      <w:numPr>
        <w:numId w:val="7"/>
      </w:numPr>
      <w:suppressAutoHyphens/>
      <w:spacing w:after="0" w:line="240" w:lineRule="auto"/>
    </w:pPr>
    <w:rPr>
      <w:rFonts w:ascii="Palatino Linotype" w:eastAsia="DFKai-SB" w:hAnsi="Palatino Linotype" w:cs="Times New Roman"/>
      <w:color w:val="000000"/>
      <w:sz w:val="18"/>
      <w:szCs w:val="18"/>
      <w:lang w:val="en-GB" w:eastAsia="zh-TW"/>
    </w:rPr>
  </w:style>
  <w:style w:type="paragraph" w:customStyle="1" w:styleId="numberinga">
    <w:name w:val="numbering a"/>
    <w:basedOn w:val="a"/>
    <w:rsid w:val="008B1C76"/>
    <w:pPr>
      <w:numPr>
        <w:numId w:val="9"/>
      </w:numPr>
      <w:spacing w:after="0" w:line="240" w:lineRule="auto"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tbltext">
    <w:name w:val="tbltext"/>
    <w:basedOn w:val="a"/>
    <w:rsid w:val="00B03D27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GB" w:eastAsia="de-AT"/>
    </w:rPr>
  </w:style>
  <w:style w:type="paragraph" w:customStyle="1" w:styleId="steps">
    <w:name w:val="steps"/>
    <w:basedOn w:val="a"/>
    <w:rsid w:val="008B1C76"/>
    <w:pPr>
      <w:numPr>
        <w:numId w:val="10"/>
      </w:numPr>
      <w:spacing w:after="0" w:line="240" w:lineRule="auto"/>
    </w:pPr>
    <w:rPr>
      <w:rFonts w:ascii="Palatino Linotype" w:eastAsia="PMingLiU" w:hAnsi="Palatino Linotype" w:cs="Times New Roman"/>
      <w:sz w:val="18"/>
      <w:szCs w:val="24"/>
      <w:lang w:val="en-GB" w:eastAsia="de-AT"/>
    </w:rPr>
  </w:style>
  <w:style w:type="paragraph" w:customStyle="1" w:styleId="Quotes">
    <w:name w:val="Quotes"/>
    <w:basedOn w:val="a"/>
    <w:rsid w:val="008B1C76"/>
    <w:pPr>
      <w:spacing w:before="120" w:after="120" w:line="240" w:lineRule="auto"/>
      <w:ind w:left="357"/>
    </w:pPr>
    <w:rPr>
      <w:rFonts w:ascii="Palatino Linotype" w:eastAsia="PMingLiU" w:hAnsi="Palatino Linotype" w:cs="Times New Roman"/>
      <w:i/>
      <w:iCs/>
      <w:sz w:val="18"/>
      <w:szCs w:val="24"/>
      <w:lang w:val="en-GB" w:eastAsia="de-AT"/>
    </w:rPr>
  </w:style>
  <w:style w:type="paragraph" w:customStyle="1" w:styleId="equations">
    <w:name w:val="equations"/>
    <w:basedOn w:val="a"/>
    <w:next w:val="paragraph"/>
    <w:rsid w:val="008B1C76"/>
    <w:pPr>
      <w:tabs>
        <w:tab w:val="center" w:pos="3686"/>
        <w:tab w:val="right" w:pos="7371"/>
      </w:tabs>
      <w:autoSpaceDE w:val="0"/>
      <w:autoSpaceDN w:val="0"/>
      <w:adjustRightInd w:val="0"/>
      <w:spacing w:before="180" w:after="120" w:line="240" w:lineRule="auto"/>
      <w:ind w:left="147"/>
      <w:jc w:val="center"/>
    </w:pPr>
    <w:rPr>
      <w:rFonts w:ascii="Palatino Linotype" w:eastAsia="PMingLiU" w:hAnsi="Palatino Linotype" w:cs="Times New Roman"/>
      <w:sz w:val="18"/>
      <w:szCs w:val="18"/>
      <w:lang w:val="en-GB" w:eastAsia="de-AT"/>
    </w:rPr>
  </w:style>
  <w:style w:type="paragraph" w:customStyle="1" w:styleId="ChapterTitle">
    <w:name w:val="ChapterTitle"/>
    <w:basedOn w:val="a"/>
    <w:next w:val="a"/>
    <w:rsid w:val="00B03D27"/>
    <w:pPr>
      <w:spacing w:before="360" w:after="600" w:line="288" w:lineRule="auto"/>
    </w:pPr>
    <w:rPr>
      <w:rFonts w:ascii="Arial Black" w:eastAsia="PMingLiU" w:hAnsi="Arial Black" w:cs="Times New Roman"/>
      <w:b/>
      <w:sz w:val="32"/>
      <w:szCs w:val="24"/>
      <w:lang w:eastAsia="de-AT"/>
    </w:rPr>
  </w:style>
  <w:style w:type="paragraph" w:styleId="a3">
    <w:name w:val="List Paragraph"/>
    <w:basedOn w:val="a"/>
    <w:uiPriority w:val="34"/>
    <w:rsid w:val="00ED05C6"/>
    <w:pPr>
      <w:ind w:left="720"/>
      <w:contextualSpacing/>
    </w:pPr>
  </w:style>
  <w:style w:type="paragraph" w:customStyle="1" w:styleId="refs">
    <w:name w:val="refs"/>
    <w:basedOn w:val="a"/>
    <w:rsid w:val="009F3870"/>
    <w:pPr>
      <w:numPr>
        <w:numId w:val="12"/>
      </w:numPr>
      <w:tabs>
        <w:tab w:val="left" w:pos="459"/>
      </w:tabs>
      <w:autoSpaceDE w:val="0"/>
      <w:autoSpaceDN w:val="0"/>
      <w:adjustRightInd w:val="0"/>
      <w:spacing w:after="0" w:line="240" w:lineRule="auto"/>
    </w:pPr>
    <w:rPr>
      <w:rFonts w:ascii="Palatino Linotype" w:eastAsia="PMingLiU" w:hAnsi="Palatino Linotype" w:cs="Times New Roman"/>
      <w:sz w:val="18"/>
      <w:szCs w:val="18"/>
      <w:lang w:val="en-GB" w:eastAsia="de-AT"/>
    </w:rPr>
  </w:style>
  <w:style w:type="paragraph" w:customStyle="1" w:styleId="Figures">
    <w:name w:val="Figures"/>
    <w:basedOn w:val="a"/>
    <w:rsid w:val="001A0FC9"/>
    <w:pPr>
      <w:spacing w:before="180" w:after="0" w:line="240" w:lineRule="auto"/>
      <w:jc w:val="center"/>
    </w:pPr>
    <w:rPr>
      <w:rFonts w:ascii="Palatino Linotype" w:eastAsia="PMingLiU" w:hAnsi="Palatino Linotype" w:cs="Times New Roman"/>
      <w:sz w:val="18"/>
      <w:szCs w:val="24"/>
      <w:lang w:eastAsia="de-AT"/>
    </w:rPr>
  </w:style>
  <w:style w:type="character" w:styleId="a4">
    <w:name w:val="Hyperlink"/>
    <w:basedOn w:val="a0"/>
    <w:uiPriority w:val="99"/>
    <w:unhideWhenUsed/>
    <w:rsid w:val="0006122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67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ibliography"/>
    <w:basedOn w:val="a"/>
    <w:next w:val="a"/>
    <w:uiPriority w:val="37"/>
    <w:unhideWhenUsed/>
    <w:rsid w:val="009F2E22"/>
  </w:style>
  <w:style w:type="paragraph" w:styleId="a7">
    <w:name w:val="Balloon Text"/>
    <w:basedOn w:val="a"/>
    <w:link w:val="a8"/>
    <w:uiPriority w:val="99"/>
    <w:semiHidden/>
    <w:unhideWhenUsed/>
    <w:rsid w:val="0071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10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4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5">
    <w:name w:val="H5+"/>
    <w:basedOn w:val="H4"/>
    <w:next w:val="paragraph"/>
    <w:qFormat/>
    <w:rsid w:val="009358D6"/>
    <w:pPr>
      <w:numPr>
        <w:ilvl w:val="4"/>
      </w:numPr>
    </w:pPr>
  </w:style>
  <w:style w:type="numbering" w:customStyle="1" w:styleId="Headings">
    <w:name w:val="Headings"/>
    <w:uiPriority w:val="99"/>
    <w:rsid w:val="009358D6"/>
    <w:pPr>
      <w:numPr>
        <w:numId w:val="27"/>
      </w:numPr>
    </w:pPr>
  </w:style>
  <w:style w:type="paragraph" w:customStyle="1" w:styleId="footnotes">
    <w:name w:val="footnotes"/>
    <w:basedOn w:val="paragraph"/>
    <w:rsid w:val="009256E4"/>
    <w:pPr>
      <w:spacing w:before="0" w:after="0"/>
    </w:pPr>
    <w:rPr>
      <w:sz w:val="14"/>
    </w:rPr>
  </w:style>
  <w:style w:type="character" w:styleId="a9">
    <w:name w:val="Placeholder Text"/>
    <w:basedOn w:val="a0"/>
    <w:uiPriority w:val="99"/>
    <w:semiHidden/>
    <w:rsid w:val="00701CA9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DA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A7FED"/>
  </w:style>
  <w:style w:type="paragraph" w:styleId="ac">
    <w:name w:val="footer"/>
    <w:basedOn w:val="a"/>
    <w:link w:val="ad"/>
    <w:uiPriority w:val="99"/>
    <w:semiHidden/>
    <w:unhideWhenUsed/>
    <w:rsid w:val="00DA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DA7FED"/>
  </w:style>
  <w:style w:type="paragraph" w:styleId="ae">
    <w:name w:val="footnote text"/>
    <w:basedOn w:val="a"/>
    <w:link w:val="af"/>
    <w:uiPriority w:val="99"/>
    <w:semiHidden/>
    <w:unhideWhenUsed/>
    <w:rsid w:val="00FD20AD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FD20AD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D20AD"/>
    <w:rPr>
      <w:vertAlign w:val="superscript"/>
    </w:rPr>
  </w:style>
  <w:style w:type="paragraph" w:customStyle="1" w:styleId="preformat">
    <w:name w:val="preformat"/>
    <w:basedOn w:val="paragraph"/>
    <w:rsid w:val="007D2EE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40" w:after="40"/>
    </w:pPr>
    <w:rPr>
      <w:rFonts w:ascii="Courier New" w:hAnsi="Courier New"/>
      <w:sz w:val="16"/>
    </w:rPr>
  </w:style>
  <w:style w:type="paragraph" w:customStyle="1" w:styleId="tables">
    <w:name w:val="tables"/>
    <w:basedOn w:val="Figures"/>
    <w:rsid w:val="00D77076"/>
  </w:style>
  <w:style w:type="paragraph" w:customStyle="1" w:styleId="centered">
    <w:name w:val="centered"/>
    <w:basedOn w:val="equations"/>
    <w:rsid w:val="002B1600"/>
  </w:style>
  <w:style w:type="paragraph" w:customStyle="1" w:styleId="Kewords">
    <w:name w:val="Kewords"/>
    <w:basedOn w:val="paragraph"/>
    <w:rsid w:val="00027B32"/>
    <w:pPr>
      <w:spacing w:after="12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ai\AppData\Local\Temp\Rar$DIa0.814\MS%20Word%20Template%20Books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D14-44DD-4EE2-BB15-A25786CED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Books</Template>
  <TotalTime>18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PanType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Черкашин</dc:creator>
  <cp:lastModifiedBy>Евгений Александрович Черкашин</cp:lastModifiedBy>
  <cp:revision>1</cp:revision>
  <dcterms:created xsi:type="dcterms:W3CDTF">2016-12-03T07:53:00Z</dcterms:created>
  <dcterms:modified xsi:type="dcterms:W3CDTF">2016-12-03T08:12:00Z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